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rPr>
        <w:id w:val="757022982"/>
        <w:placeholder>
          <w:docPart w:val="15DA1999E3F245268CE3C78E869FFD80"/>
        </w:placeholder>
        <w:temporary/>
        <w:showingPlcHdr/>
        <w15:appearance w15:val="hidden"/>
      </w:sdtPr>
      <w:sdtEndPr/>
      <w:sdtContent>
        <w:p w14:paraId="6C4EBED0" w14:textId="77777777" w:rsidR="002560AC" w:rsidRPr="00AE40E9" w:rsidRDefault="00AE40E9">
          <w:pPr>
            <w:rPr>
              <w:rFonts w:ascii="Times New Roman" w:hAnsi="Times New Roman"/>
            </w:rPr>
          </w:pPr>
          <w:r w:rsidRPr="00AE40E9">
            <w:rPr>
              <w:lang w:bidi="es-ES"/>
            </w:rPr>
            <w:t>[Nombre del agente (si tiene uno), en caso contrario deje en blanco]</w:t>
          </w:r>
        </w:p>
      </w:sdtContent>
    </w:sdt>
    <w:sdt>
      <w:sdtPr>
        <w:alias w:val="Título"/>
        <w:tag w:val=""/>
        <w:id w:val="1665201127"/>
        <w:placeholder>
          <w:docPart w:val="49724FD1A7F54494BACC41C557FD7311"/>
        </w:placeholder>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3FB16CB" w14:textId="77777777" w:rsidR="002560AC" w:rsidRPr="001315A0" w:rsidRDefault="00EF498A" w:rsidP="001315A0">
          <w:pPr>
            <w:pStyle w:val="Ttulo"/>
          </w:pPr>
          <w:r w:rsidRPr="00EF498A">
            <w:rPr>
              <w:lang w:bidi="es-ES"/>
            </w:rPr>
            <w:t>[ESCRIBA EL TÍTULO AQUÍ]</w:t>
          </w:r>
        </w:p>
      </w:sdtContent>
    </w:sdt>
    <w:sdt>
      <w:sdtPr>
        <w:id w:val="-1222520705"/>
        <w:placeholder>
          <w:docPart w:val="641CACEE913B44F28222B01D537D3190"/>
        </w:placeholder>
        <w:temporary/>
        <w:showingPlcHdr/>
        <w15:appearance w15:val="hidden"/>
      </w:sdtPr>
      <w:sdtEndPr/>
      <w:sdtContent>
        <w:p w14:paraId="72A62C81" w14:textId="43605D6F" w:rsidR="00AE40E9" w:rsidRPr="00AE40E9" w:rsidRDefault="00AE40E9" w:rsidP="00AE40E9">
          <w:pPr>
            <w:pStyle w:val="Textodesugerencia"/>
            <w:rPr>
              <w:rFonts w:eastAsia="Songti SC"/>
            </w:rPr>
          </w:pPr>
          <w:r w:rsidRPr="00AE40E9">
            <w:rPr>
              <w:rFonts w:eastAsia="Songti SC"/>
              <w:lang w:bidi="es-ES"/>
            </w:rPr>
            <w:t>Algunas sugerencias para escribir títulos excelentes:</w:t>
          </w:r>
        </w:p>
        <w:p w14:paraId="6C064AFE" w14:textId="77777777" w:rsidR="00AE40E9" w:rsidRPr="00AE40E9" w:rsidRDefault="00AE40E9" w:rsidP="00AE40E9">
          <w:pPr>
            <w:pStyle w:val="Vietadetextodesugerencia"/>
          </w:pPr>
          <w:r w:rsidRPr="00AE40E9">
            <w:rPr>
              <w:lang w:bidi="es-ES"/>
            </w:rPr>
            <w:t>Use un título de lo más atractivo.</w:t>
          </w:r>
        </w:p>
        <w:p w14:paraId="4877F579" w14:textId="77777777" w:rsidR="00AE40E9" w:rsidRPr="00AE40E9" w:rsidRDefault="00AE40E9" w:rsidP="00AE40E9">
          <w:pPr>
            <w:pStyle w:val="Vietadetextodesugerencia"/>
          </w:pPr>
          <w:r w:rsidRPr="00AE40E9">
            <w:rPr>
              <w:lang w:bidi="es-ES"/>
            </w:rPr>
            <w:t>Los títulos breves y eficaces atraen a los lectores.</w:t>
          </w:r>
        </w:p>
        <w:p w14:paraId="3D10FEE5" w14:textId="77777777" w:rsidR="00AE40E9" w:rsidRPr="00AE40E9" w:rsidRDefault="00AE40E9" w:rsidP="00AE40E9">
          <w:pPr>
            <w:pStyle w:val="Vietadetextodesugerencia"/>
          </w:pPr>
          <w:r w:rsidRPr="00AE40E9">
            <w:rPr>
              <w:lang w:bidi="es-ES"/>
            </w:rPr>
            <w:t>El título deberá seguir el tema de la obra de ficción.</w:t>
          </w:r>
        </w:p>
        <w:p w14:paraId="500F6C29" w14:textId="43605D6F" w:rsidR="002560AC" w:rsidRPr="00AE40E9" w:rsidRDefault="00AE40E9" w:rsidP="00AE40E9">
          <w:pPr>
            <w:pStyle w:val="Vietadetextodesugerencia"/>
          </w:pPr>
          <w:r w:rsidRPr="00AE40E9">
            <w:rPr>
              <w:lang w:bidi="es-ES"/>
            </w:rPr>
            <w:t>Use herramientas modernas como Headline Analyzers para capturar títulos legibles y con un mayor valor emocional.</w:t>
          </w:r>
        </w:p>
      </w:sdtContent>
    </w:sdt>
    <w:sdt>
      <w:sdtPr>
        <w:rPr>
          <w:rFonts w:ascii="Times New Roman" w:hAnsi="Times New Roman"/>
        </w:rPr>
        <w:id w:val="-1762984229"/>
        <w:placeholder>
          <w:docPart w:val="28FB5A1012A04B3AA38C3088CC9B4538"/>
        </w:placeholder>
        <w:temporary/>
        <w:showingPlcHdr/>
        <w15:appearance w15:val="hidden"/>
      </w:sdtPr>
      <w:sdtEndPr/>
      <w:sdtContent>
        <w:p w14:paraId="7AB539FB" w14:textId="77777777" w:rsidR="006E0794" w:rsidRDefault="006E0794" w:rsidP="006E0794">
          <w:pPr>
            <w:pStyle w:val="Textodesugerencia"/>
            <w:rPr>
              <w:rFonts w:ascii="Times New Roman" w:hAnsi="Times New Roman"/>
            </w:rPr>
          </w:pPr>
          <w:r w:rsidRPr="006E0794">
            <w:rPr>
              <w:lang w:bidi="es-ES"/>
            </w:rPr>
            <w:t>En cada página, se mostrarán los apellidos del autor, el título de la obra y el número de página en la esquina superior derecha de la página. Esta plantilla está configurada para que cuando cambie el título del documento o el nombre del autor (único autor), luego, el encabezado de cada página se actualizará automáticamente. Un ejemplo del encabezado es: MATÍAS, LA ASCENSIÓN, 23.</w:t>
          </w:r>
        </w:p>
      </w:sdtContent>
    </w:sdt>
    <w:sdt>
      <w:sdtPr>
        <w:id w:val="-1187828459"/>
        <w:placeholder>
          <w:docPart w:val="AFAB26981FCB4955897D1030199C0892"/>
        </w:placeholder>
        <w:temporary/>
        <w:showingPlcHdr/>
        <w15:appearance w15:val="hidden"/>
      </w:sdtPr>
      <w:sdtEndPr/>
      <w:sdtContent>
        <w:p w14:paraId="157E5144" w14:textId="77777777" w:rsidR="002560AC" w:rsidRPr="00AE40E9" w:rsidRDefault="00AE40E9">
          <w:pPr>
            <w:jc w:val="center"/>
          </w:pPr>
          <w:r w:rsidRPr="00AE40E9">
            <w:rPr>
              <w:rStyle w:val="TtuloCar"/>
              <w:lang w:bidi="es-ES"/>
            </w:rPr>
            <w:t>por</w:t>
          </w:r>
        </w:p>
      </w:sdtContent>
    </w:sdt>
    <w:p w14:paraId="2A005394" w14:textId="7B5F5687" w:rsidR="002560AC" w:rsidRPr="00B76BB3" w:rsidRDefault="006802CF" w:rsidP="000C0EE8">
      <w:pPr>
        <w:pStyle w:val="Nombredelautor"/>
      </w:pPr>
      <w:sdt>
        <w:sdtPr>
          <w:alias w:val="Nombre del autor"/>
          <w:tag w:val=""/>
          <w:id w:val="706837679"/>
          <w:placeholder>
            <w:docPart w:val="1C300183F70748DEAD993A4293168BDD"/>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238DF">
            <w:t>Anderson</w:t>
          </w:r>
        </w:sdtContent>
      </w:sdt>
      <w:r w:rsidR="000C0EE8">
        <w:rPr>
          <w:lang w:bidi="es-ES"/>
        </w:rPr>
        <w:t xml:space="preserve"> </w:t>
      </w:r>
      <w:sdt>
        <w:sdtPr>
          <w:alias w:val="Apellidos del autor"/>
          <w:tag w:val=""/>
          <w:id w:val="296345383"/>
          <w:placeholder>
            <w:docPart w:val="B4DD4A7FE0E845D08F6DE8CC119D05AF"/>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238DF">
            <w:t>Sinaluisa Tobar</w:t>
          </w:r>
        </w:sdtContent>
      </w:sdt>
    </w:p>
    <w:sdt>
      <w:sdtPr>
        <w:id w:val="-1798449621"/>
        <w:placeholder>
          <w:docPart w:val="E5879379638949EF8E5DAB4430D70332"/>
        </w:placeholder>
        <w:temporary/>
        <w:showingPlcHdr/>
        <w15:appearance w15:val="hidden"/>
      </w:sdtPr>
      <w:sdtEndPr/>
      <w:sdtContent>
        <w:p w14:paraId="69931F3E" w14:textId="77777777" w:rsidR="002560AC" w:rsidRPr="00AE40E9" w:rsidRDefault="00AE40E9" w:rsidP="00AE40E9">
          <w:pPr>
            <w:pStyle w:val="Nombredelautor"/>
          </w:pPr>
          <w:r w:rsidRPr="00AE40E9">
            <w:rPr>
              <w:lang w:bidi="es-ES"/>
            </w:rPr>
            <w:t xml:space="preserve">Aproximadamente </w:t>
          </w:r>
          <w:r w:rsidRPr="00AE40E9">
            <w:rPr>
              <w:color w:val="3465A4"/>
              <w:lang w:bidi="es-ES"/>
            </w:rPr>
            <w:t>[Escriba el número de palabras redondeado a la centena más próxima]</w:t>
          </w:r>
          <w:r w:rsidRPr="00AE40E9">
            <w:rPr>
              <w:lang w:bidi="es-ES"/>
            </w:rPr>
            <w:t xml:space="preserve"> palabras</w:t>
          </w:r>
        </w:p>
      </w:sdtContent>
    </w:sdt>
    <w:p w14:paraId="4C227C7E" w14:textId="77777777" w:rsidR="002560AC" w:rsidRPr="00AE40E9" w:rsidRDefault="002560AC">
      <w:pPr>
        <w:jc w:val="center"/>
        <w:rPr>
          <w:rFonts w:ascii="Times New Roman" w:hAnsi="Times New Roman"/>
        </w:rPr>
      </w:pPr>
    </w:p>
    <w:p w14:paraId="620EC7FC" w14:textId="77777777" w:rsidR="002560AC" w:rsidRPr="00AE40E9" w:rsidRDefault="002560AC">
      <w:pPr>
        <w:jc w:val="center"/>
        <w:rPr>
          <w:rFonts w:ascii="Times New Roman" w:hAnsi="Times New Roman"/>
        </w:rPr>
      </w:pPr>
    </w:p>
    <w:sdt>
      <w:sdtPr>
        <w:id w:val="-96794174"/>
        <w:placeholder>
          <w:docPart w:val="1592BE5F0D7D453C8F01FBBB2FC091F8"/>
        </w:placeholder>
        <w:temporary/>
        <w:showingPlcHdr/>
        <w15:appearance w15:val="hidden"/>
      </w:sdtPr>
      <w:sdtEndPr/>
      <w:sdtContent>
        <w:p w14:paraId="6C1B030F" w14:textId="77777777" w:rsidR="00AE40E9" w:rsidRPr="00AE40E9" w:rsidRDefault="00AE40E9" w:rsidP="00AE40E9">
          <w:pPr>
            <w:pStyle w:val="Informacindelautor"/>
          </w:pPr>
          <w:r w:rsidRPr="00AE40E9">
            <w:rPr>
              <w:lang w:bidi="es-ES"/>
            </w:rPr>
            <w:t xml:space="preserve">[Su nombre legal] </w:t>
          </w:r>
        </w:p>
      </w:sdtContent>
    </w:sdt>
    <w:sdt>
      <w:sdtPr>
        <w:id w:val="1058896723"/>
        <w:placeholder>
          <w:docPart w:val="300143C1AF9E40AA8E4E516C78019515"/>
        </w:placeholder>
        <w:temporary/>
        <w:showingPlcHdr/>
        <w15:appearance w15:val="hidden"/>
      </w:sdtPr>
      <w:sdtEndPr/>
      <w:sdtContent>
        <w:p w14:paraId="63514198" w14:textId="77777777" w:rsidR="00AE40E9" w:rsidRPr="00AE40E9" w:rsidRDefault="00AE40E9" w:rsidP="00AE40E9">
          <w:pPr>
            <w:pStyle w:val="Informacindelautor"/>
          </w:pPr>
          <w:r w:rsidRPr="00AE40E9">
            <w:rPr>
              <w:lang w:bidi="es-ES"/>
            </w:rPr>
            <w:t>[Dirección]</w:t>
          </w:r>
        </w:p>
      </w:sdtContent>
    </w:sdt>
    <w:sdt>
      <w:sdtPr>
        <w:id w:val="872341479"/>
        <w:placeholder>
          <w:docPart w:val="337AABE5236A49BE917AD78ADA92A941"/>
        </w:placeholder>
        <w:temporary/>
        <w:showingPlcHdr/>
        <w15:appearance w15:val="hidden"/>
      </w:sdtPr>
      <w:sdtEndPr/>
      <w:sdtContent>
        <w:p w14:paraId="3F4E5AD5" w14:textId="77777777" w:rsidR="002560AC" w:rsidRPr="00AE40E9" w:rsidRDefault="00AE40E9" w:rsidP="00AE40E9">
          <w:pPr>
            <w:pStyle w:val="Informacindelautor"/>
          </w:pPr>
          <w:r w:rsidRPr="00AE40E9">
            <w:rPr>
              <w:lang w:bidi="es-ES"/>
            </w:rPr>
            <w:t>[Número de teléfono]</w:t>
          </w:r>
        </w:p>
      </w:sdtContent>
    </w:sdt>
    <w:sdt>
      <w:sdtPr>
        <w:id w:val="-1479523743"/>
        <w:placeholder>
          <w:docPart w:val="6CE953855D53483CAD4C77660B464608"/>
        </w:placeholder>
        <w:temporary/>
        <w:showingPlcHdr/>
        <w15:appearance w15:val="hidden"/>
      </w:sdtPr>
      <w:sdtEndPr/>
      <w:sdtContent>
        <w:p w14:paraId="3BFF6576" w14:textId="77777777" w:rsidR="002560AC" w:rsidRPr="00AE40E9" w:rsidRDefault="00AE40E9" w:rsidP="00AE40E9">
          <w:pPr>
            <w:pStyle w:val="Informacindelautor"/>
          </w:pPr>
          <w:r w:rsidRPr="00AE40E9">
            <w:rPr>
              <w:lang w:bidi="es-ES"/>
            </w:rPr>
            <w:t>[Dirección de correo electrónico]</w:t>
          </w:r>
        </w:p>
      </w:sdtContent>
    </w:sdt>
    <w:sdt>
      <w:sdtPr>
        <w:id w:val="314927646"/>
        <w:placeholder>
          <w:docPart w:val="74E56F58147F4C26AE739D9AEE092876"/>
        </w:placeholder>
        <w:temporary/>
        <w:showingPlcHdr/>
        <w15:appearance w15:val="hidden"/>
      </w:sdtPr>
      <w:sdtEndPr/>
      <w:sdtContent>
        <w:p w14:paraId="4FE42FAA" w14:textId="77777777" w:rsidR="00AE40E9" w:rsidRDefault="00AE40E9" w:rsidP="00AE40E9">
          <w:pPr>
            <w:pStyle w:val="Informacindelautor"/>
          </w:pPr>
          <w:r w:rsidRPr="00AE40E9">
            <w:rPr>
              <w:lang w:bidi="es-ES"/>
            </w:rPr>
            <w:t>[Sitio web]</w:t>
          </w:r>
        </w:p>
      </w:sdtContent>
    </w:sdt>
    <w:p w14:paraId="000577C2" w14:textId="77777777" w:rsidR="00AE40E9" w:rsidRDefault="00AE40E9" w:rsidP="00AE40E9">
      <w:pPr>
        <w:pStyle w:val="Sinespaciado"/>
      </w:pPr>
      <w:r>
        <w:rPr>
          <w:lang w:bidi="es-ES"/>
        </w:rPr>
        <w:br w:type="page"/>
      </w:r>
    </w:p>
    <w:sdt>
      <w:sdtPr>
        <w:id w:val="1863551207"/>
        <w:placeholder>
          <w:docPart w:val="5AD218D1A6DA4B0E9B4E5EFCA5CEFE34"/>
        </w:placeholder>
        <w:temporary/>
        <w:showingPlcHdr/>
        <w15:appearance w15:val="hidden"/>
      </w:sdtPr>
      <w:sdtEndPr/>
      <w:sdtContent>
        <w:p w14:paraId="6CD00FA3" w14:textId="77777777" w:rsidR="00B76BB3" w:rsidRPr="00B76BB3" w:rsidRDefault="00B76BB3" w:rsidP="00B76BB3">
          <w:pPr>
            <w:pStyle w:val="Textodesugerencia"/>
          </w:pPr>
          <w:r w:rsidRPr="00B76BB3">
            <w:rPr>
              <w:lang w:bidi="es-ES"/>
            </w:rPr>
            <w:t xml:space="preserve">Las obras de ficción no requieren necesariamente una tabla de contenido. Sin embargo, si los nombres de los capítulos de la novela tienen títulos descriptivos, es una buena idea ponerlos en dicha tabla. Esto ofrecerá una vista general de la novela de un vistazo. </w:t>
          </w:r>
        </w:p>
        <w:p w14:paraId="04F4C8F8" w14:textId="77777777" w:rsidR="00B76BB3" w:rsidRPr="00AE40E9" w:rsidRDefault="00B76BB3" w:rsidP="00B76BB3">
          <w:pPr>
            <w:pStyle w:val="Textodesugerencia"/>
          </w:pPr>
          <w:r w:rsidRPr="00B76BB3">
            <w:rPr>
              <w:lang w:bidi="es-ES"/>
            </w:rPr>
            <w:t>Para asegurarse de que la tabla de contenido se pueda actualizar automáticamente, asegúrese de que todos los títulos tienen el formato correcto con uno de los estilos siguientes: Título 1, Título 2 y Título 3. Después de formatear el documento, vuelva a la tabla de contenido y haga clic derecho. Elija "Actualizar campo" en el menú contextual para actualizar automáticamente.</w:t>
          </w:r>
        </w:p>
      </w:sdtContent>
    </w:sdt>
    <w:sdt>
      <w:sdtPr>
        <w:rPr>
          <w:rFonts w:asciiTheme="minorHAnsi" w:hAnsiTheme="minorHAnsi"/>
        </w:rPr>
        <w:id w:val="2122175818"/>
        <w:docPartObj>
          <w:docPartGallery w:val="Table of Contents"/>
          <w:docPartUnique/>
        </w:docPartObj>
      </w:sdtPr>
      <w:sdtEndPr>
        <w:rPr>
          <w:b/>
          <w:bCs/>
          <w:noProof/>
        </w:rPr>
      </w:sdtEndPr>
      <w:sdtContent>
        <w:sdt>
          <w:sdtPr>
            <w:id w:val="-443380468"/>
            <w:placeholder>
              <w:docPart w:val="E884250DD0284C97918017B65B4E1C6B"/>
            </w:placeholder>
            <w:temporary/>
            <w:showingPlcHdr/>
            <w15:appearance w15:val="hidden"/>
          </w:sdtPr>
          <w:sdtEndPr/>
          <w:sdtContent>
            <w:p w14:paraId="3DCE90F6" w14:textId="77777777" w:rsidR="00DA2E5D" w:rsidRPr="00DA2E5D" w:rsidRDefault="00DA2E5D" w:rsidP="00DA2E5D">
              <w:pPr>
                <w:pStyle w:val="TtuloTDC"/>
              </w:pPr>
              <w:r w:rsidRPr="00DA2E5D">
                <w:rPr>
                  <w:lang w:bidi="es-ES"/>
                </w:rPr>
                <w:t>Tabla de contenido</w:t>
              </w:r>
            </w:p>
          </w:sdtContent>
        </w:sdt>
        <w:p w14:paraId="389BF00E" w14:textId="77777777" w:rsidR="00B07B12" w:rsidRDefault="00DA2E5D">
          <w:pPr>
            <w:pStyle w:val="TDC1"/>
            <w:tabs>
              <w:tab w:val="right" w:leader="dot" w:pos="9016"/>
            </w:tabs>
            <w:rPr>
              <w:rFonts w:eastAsiaTheme="minorEastAsia" w:cstheme="minorBidi"/>
              <w:noProof/>
              <w:sz w:val="22"/>
              <w:szCs w:val="22"/>
              <w:lang w:eastAsia="es-ES"/>
            </w:rPr>
          </w:pPr>
          <w:r>
            <w:rPr>
              <w:b/>
              <w:noProof/>
              <w:lang w:bidi="es-ES"/>
            </w:rPr>
            <w:fldChar w:fldCharType="begin"/>
          </w:r>
          <w:r>
            <w:rPr>
              <w:b/>
              <w:noProof/>
              <w:lang w:bidi="es-ES"/>
            </w:rPr>
            <w:instrText xml:space="preserve"> TOC \o "1-3" \h \z \u </w:instrText>
          </w:r>
          <w:r>
            <w:rPr>
              <w:b/>
              <w:noProof/>
              <w:lang w:bidi="es-ES"/>
            </w:rPr>
            <w:fldChar w:fldCharType="separate"/>
          </w:r>
          <w:hyperlink w:anchor="_Toc2328681" w:history="1">
            <w:r w:rsidR="00B07B12" w:rsidRPr="00640CE6">
              <w:rPr>
                <w:rStyle w:val="Hipervnculo"/>
                <w:noProof/>
                <w:lang w:bidi="es-ES"/>
              </w:rPr>
              <w:t>[Capítulo 1], [Escriba el título de capítulo aquí]</w:t>
            </w:r>
            <w:r w:rsidR="00B07B12">
              <w:rPr>
                <w:noProof/>
                <w:webHidden/>
              </w:rPr>
              <w:tab/>
            </w:r>
            <w:r w:rsidR="00B07B12">
              <w:rPr>
                <w:noProof/>
                <w:webHidden/>
              </w:rPr>
              <w:fldChar w:fldCharType="begin"/>
            </w:r>
            <w:r w:rsidR="00B07B12">
              <w:rPr>
                <w:noProof/>
                <w:webHidden/>
              </w:rPr>
              <w:instrText xml:space="preserve"> PAGEREF _Toc2328681 \h </w:instrText>
            </w:r>
            <w:r w:rsidR="00B07B12">
              <w:rPr>
                <w:noProof/>
                <w:webHidden/>
              </w:rPr>
            </w:r>
            <w:r w:rsidR="00B07B12">
              <w:rPr>
                <w:noProof/>
                <w:webHidden/>
              </w:rPr>
              <w:fldChar w:fldCharType="separate"/>
            </w:r>
            <w:r w:rsidR="00C32CBB">
              <w:rPr>
                <w:noProof/>
                <w:webHidden/>
              </w:rPr>
              <w:t>1</w:t>
            </w:r>
            <w:r w:rsidR="00B07B12">
              <w:rPr>
                <w:noProof/>
                <w:webHidden/>
              </w:rPr>
              <w:fldChar w:fldCharType="end"/>
            </w:r>
          </w:hyperlink>
        </w:p>
        <w:p w14:paraId="515515E3" w14:textId="77777777" w:rsidR="00B07B12" w:rsidRDefault="006802CF">
          <w:pPr>
            <w:pStyle w:val="TDC1"/>
            <w:tabs>
              <w:tab w:val="right" w:leader="dot" w:pos="9016"/>
            </w:tabs>
            <w:rPr>
              <w:rFonts w:eastAsiaTheme="minorEastAsia" w:cstheme="minorBidi"/>
              <w:noProof/>
              <w:sz w:val="22"/>
              <w:szCs w:val="22"/>
              <w:lang w:eastAsia="es-ES"/>
            </w:rPr>
          </w:pPr>
          <w:hyperlink w:anchor="_Toc2328682" w:history="1">
            <w:r w:rsidR="00B07B12" w:rsidRPr="00640CE6">
              <w:rPr>
                <w:rStyle w:val="Hipervnculo"/>
                <w:noProof/>
                <w:lang w:bidi="es-ES"/>
              </w:rPr>
              <w:t>[Capítulo 2], [Escriba el título del capítulo aquí]</w:t>
            </w:r>
            <w:r w:rsidR="00B07B12">
              <w:rPr>
                <w:noProof/>
                <w:webHidden/>
              </w:rPr>
              <w:tab/>
            </w:r>
            <w:r w:rsidR="00B07B12">
              <w:rPr>
                <w:noProof/>
                <w:webHidden/>
              </w:rPr>
              <w:fldChar w:fldCharType="begin"/>
            </w:r>
            <w:r w:rsidR="00B07B12">
              <w:rPr>
                <w:noProof/>
                <w:webHidden/>
              </w:rPr>
              <w:instrText xml:space="preserve"> PAGEREF _Toc2328682 \h </w:instrText>
            </w:r>
            <w:r w:rsidR="00B07B12">
              <w:rPr>
                <w:noProof/>
                <w:webHidden/>
              </w:rPr>
            </w:r>
            <w:r w:rsidR="00B07B12">
              <w:rPr>
                <w:noProof/>
                <w:webHidden/>
              </w:rPr>
              <w:fldChar w:fldCharType="separate"/>
            </w:r>
            <w:r w:rsidR="00C32CBB">
              <w:rPr>
                <w:noProof/>
                <w:webHidden/>
              </w:rPr>
              <w:t>3</w:t>
            </w:r>
            <w:r w:rsidR="00B07B12">
              <w:rPr>
                <w:noProof/>
                <w:webHidden/>
              </w:rPr>
              <w:fldChar w:fldCharType="end"/>
            </w:r>
          </w:hyperlink>
        </w:p>
        <w:p w14:paraId="48358646" w14:textId="77777777" w:rsidR="00B07B12" w:rsidRDefault="006802CF">
          <w:pPr>
            <w:pStyle w:val="TDC2"/>
            <w:tabs>
              <w:tab w:val="right" w:leader="dot" w:pos="9016"/>
            </w:tabs>
            <w:rPr>
              <w:rFonts w:eastAsiaTheme="minorEastAsia" w:cstheme="minorBidi"/>
              <w:noProof/>
              <w:sz w:val="22"/>
              <w:szCs w:val="22"/>
              <w:lang w:eastAsia="es-ES"/>
            </w:rPr>
          </w:pPr>
          <w:hyperlink w:anchor="_Toc2328683" w:history="1">
            <w:r w:rsidR="00B07B12" w:rsidRPr="00640CE6">
              <w:rPr>
                <w:rStyle w:val="Hipervnculo"/>
                <w:noProof/>
                <w:lang w:bidi="es-ES"/>
              </w:rPr>
              <w:t>[Este es un ejemplo de subtítulo.]</w:t>
            </w:r>
            <w:r w:rsidR="00B07B12">
              <w:rPr>
                <w:noProof/>
                <w:webHidden/>
              </w:rPr>
              <w:tab/>
            </w:r>
            <w:r w:rsidR="00B07B12">
              <w:rPr>
                <w:noProof/>
                <w:webHidden/>
              </w:rPr>
              <w:fldChar w:fldCharType="begin"/>
            </w:r>
            <w:r w:rsidR="00B07B12">
              <w:rPr>
                <w:noProof/>
                <w:webHidden/>
              </w:rPr>
              <w:instrText xml:space="preserve"> PAGEREF _Toc2328683 \h </w:instrText>
            </w:r>
            <w:r w:rsidR="00B07B12">
              <w:rPr>
                <w:noProof/>
                <w:webHidden/>
              </w:rPr>
            </w:r>
            <w:r w:rsidR="00B07B12">
              <w:rPr>
                <w:noProof/>
                <w:webHidden/>
              </w:rPr>
              <w:fldChar w:fldCharType="separate"/>
            </w:r>
            <w:r w:rsidR="00C32CBB">
              <w:rPr>
                <w:noProof/>
                <w:webHidden/>
              </w:rPr>
              <w:t>3</w:t>
            </w:r>
            <w:r w:rsidR="00B07B12">
              <w:rPr>
                <w:noProof/>
                <w:webHidden/>
              </w:rPr>
              <w:fldChar w:fldCharType="end"/>
            </w:r>
          </w:hyperlink>
        </w:p>
        <w:p w14:paraId="486CF8FB" w14:textId="77777777" w:rsidR="00B07B12" w:rsidRDefault="006802CF">
          <w:pPr>
            <w:pStyle w:val="TDC2"/>
            <w:tabs>
              <w:tab w:val="right" w:leader="dot" w:pos="9016"/>
            </w:tabs>
            <w:rPr>
              <w:rFonts w:eastAsiaTheme="minorEastAsia" w:cstheme="minorBidi"/>
              <w:noProof/>
              <w:sz w:val="22"/>
              <w:szCs w:val="22"/>
              <w:lang w:eastAsia="es-ES"/>
            </w:rPr>
          </w:pPr>
          <w:hyperlink w:anchor="_Toc2328684" w:history="1">
            <w:r w:rsidR="00B07B12" w:rsidRPr="00640CE6">
              <w:rPr>
                <w:rStyle w:val="Hipervnculo"/>
                <w:noProof/>
                <w:lang w:bidi="es-ES"/>
              </w:rPr>
              <w:t>[Este es un ejemplo de subtítulo.]</w:t>
            </w:r>
            <w:r w:rsidR="00B07B12">
              <w:rPr>
                <w:noProof/>
                <w:webHidden/>
              </w:rPr>
              <w:tab/>
            </w:r>
            <w:r w:rsidR="00B07B12">
              <w:rPr>
                <w:noProof/>
                <w:webHidden/>
              </w:rPr>
              <w:fldChar w:fldCharType="begin"/>
            </w:r>
            <w:r w:rsidR="00B07B12">
              <w:rPr>
                <w:noProof/>
                <w:webHidden/>
              </w:rPr>
              <w:instrText xml:space="preserve"> PAGEREF _Toc2328684 \h </w:instrText>
            </w:r>
            <w:r w:rsidR="00B07B12">
              <w:rPr>
                <w:noProof/>
                <w:webHidden/>
              </w:rPr>
            </w:r>
            <w:r w:rsidR="00B07B12">
              <w:rPr>
                <w:noProof/>
                <w:webHidden/>
              </w:rPr>
              <w:fldChar w:fldCharType="separate"/>
            </w:r>
            <w:r w:rsidR="00C32CBB">
              <w:rPr>
                <w:noProof/>
                <w:webHidden/>
              </w:rPr>
              <w:t>3</w:t>
            </w:r>
            <w:r w:rsidR="00B07B12">
              <w:rPr>
                <w:noProof/>
                <w:webHidden/>
              </w:rPr>
              <w:fldChar w:fldCharType="end"/>
            </w:r>
          </w:hyperlink>
        </w:p>
        <w:p w14:paraId="17988EF3" w14:textId="77777777" w:rsidR="00B07B12" w:rsidRDefault="006802CF">
          <w:pPr>
            <w:pStyle w:val="TDC1"/>
            <w:tabs>
              <w:tab w:val="right" w:leader="dot" w:pos="9016"/>
            </w:tabs>
            <w:rPr>
              <w:rFonts w:eastAsiaTheme="minorEastAsia" w:cstheme="minorBidi"/>
              <w:noProof/>
              <w:sz w:val="22"/>
              <w:szCs w:val="22"/>
              <w:lang w:eastAsia="es-ES"/>
            </w:rPr>
          </w:pPr>
          <w:hyperlink w:anchor="_Toc2328685" w:history="1">
            <w:r w:rsidR="00B07B12" w:rsidRPr="00640CE6">
              <w:rPr>
                <w:rStyle w:val="Hipervnculo"/>
                <w:noProof/>
                <w:lang w:bidi="es-ES"/>
              </w:rPr>
              <w:t>[Capítulo 3], [Escriba el título del capítulo]</w:t>
            </w:r>
            <w:r w:rsidR="00B07B12">
              <w:rPr>
                <w:noProof/>
                <w:webHidden/>
              </w:rPr>
              <w:tab/>
            </w:r>
            <w:r w:rsidR="00B07B12">
              <w:rPr>
                <w:noProof/>
                <w:webHidden/>
              </w:rPr>
              <w:fldChar w:fldCharType="begin"/>
            </w:r>
            <w:r w:rsidR="00B07B12">
              <w:rPr>
                <w:noProof/>
                <w:webHidden/>
              </w:rPr>
              <w:instrText xml:space="preserve"> PAGEREF _Toc2328685 \h </w:instrText>
            </w:r>
            <w:r w:rsidR="00B07B12">
              <w:rPr>
                <w:noProof/>
                <w:webHidden/>
              </w:rPr>
            </w:r>
            <w:r w:rsidR="00B07B12">
              <w:rPr>
                <w:noProof/>
                <w:webHidden/>
              </w:rPr>
              <w:fldChar w:fldCharType="separate"/>
            </w:r>
            <w:r w:rsidR="00C32CBB">
              <w:rPr>
                <w:noProof/>
                <w:webHidden/>
              </w:rPr>
              <w:t>4</w:t>
            </w:r>
            <w:r w:rsidR="00B07B12">
              <w:rPr>
                <w:noProof/>
                <w:webHidden/>
              </w:rPr>
              <w:fldChar w:fldCharType="end"/>
            </w:r>
          </w:hyperlink>
        </w:p>
        <w:p w14:paraId="52B0CAFB" w14:textId="77777777" w:rsidR="00DA2E5D" w:rsidRDefault="00DA2E5D">
          <w:r>
            <w:rPr>
              <w:b/>
              <w:noProof/>
              <w:lang w:bidi="es-ES"/>
            </w:rPr>
            <w:fldChar w:fldCharType="end"/>
          </w:r>
        </w:p>
      </w:sdtContent>
    </w:sdt>
    <w:p w14:paraId="6367DCB1" w14:textId="77777777" w:rsidR="002560AC" w:rsidRPr="00AE40E9" w:rsidRDefault="002560AC">
      <w:pPr>
        <w:jc w:val="center"/>
        <w:rPr>
          <w:rFonts w:ascii="Times New Roman" w:hAnsi="Times New Roman"/>
        </w:rPr>
      </w:pPr>
    </w:p>
    <w:p w14:paraId="228A6684" w14:textId="77777777" w:rsidR="00B76BB3" w:rsidRDefault="00B76BB3">
      <w:pPr>
        <w:jc w:val="right"/>
        <w:rPr>
          <w:rFonts w:ascii="Times New Roman" w:hAnsi="Times New Roman"/>
        </w:rPr>
        <w:sectPr w:rsidR="00B76BB3" w:rsidSect="00A27B93">
          <w:headerReference w:type="default" r:id="rId11"/>
          <w:footerReference w:type="default" r:id="rId12"/>
          <w:pgSz w:w="11906" w:h="16838" w:code="9"/>
          <w:pgMar w:top="1440" w:right="1440" w:bottom="1440" w:left="1440" w:header="720" w:footer="720" w:gutter="0"/>
          <w:pgNumType w:fmt="lowerRoman"/>
          <w:cols w:space="720"/>
          <w:titlePg/>
          <w:docGrid w:linePitch="326" w:charSpace="-6350"/>
        </w:sectPr>
      </w:pPr>
    </w:p>
    <w:bookmarkStart w:id="0" w:name="_Toc2328681"/>
    <w:p w14:paraId="328BA53A" w14:textId="77777777" w:rsidR="002560AC" w:rsidRPr="00B55FEF" w:rsidRDefault="006802CF" w:rsidP="00B55FEF">
      <w:pPr>
        <w:pStyle w:val="Ttulo1"/>
      </w:pPr>
      <w:sdt>
        <w:sdtPr>
          <w:id w:val="1031067252"/>
          <w:placeholder>
            <w:docPart w:val="B863F3D3CF0C4FB89BA5763D1A02FA28"/>
          </w:placeholder>
          <w:temporary/>
          <w:showingPlcHdr/>
          <w15:appearance w15:val="hidden"/>
        </w:sdtPr>
        <w:sdtEndPr/>
        <w:sdtContent>
          <w:r w:rsidR="006E0794" w:rsidRPr="00B55FEF">
            <w:rPr>
              <w:lang w:bidi="es-ES"/>
            </w:rPr>
            <w:t>[</w:t>
          </w:r>
          <w:r w:rsidR="00B55FEF" w:rsidRPr="00B55FEF">
            <w:rPr>
              <w:lang w:bidi="es-ES"/>
            </w:rPr>
            <w:t xml:space="preserve">Capítulo </w:t>
          </w:r>
          <w:r w:rsidR="006E0794" w:rsidRPr="00B55FEF">
            <w:rPr>
              <w:lang w:bidi="es-ES"/>
            </w:rPr>
            <w:t>1]</w:t>
          </w:r>
        </w:sdtContent>
      </w:sdt>
      <w:r w:rsidR="00BA6544" w:rsidRPr="00B55FEF">
        <w:rPr>
          <w:lang w:bidi="es-ES"/>
        </w:rPr>
        <w:t xml:space="preserve">, </w:t>
      </w:r>
      <w:sdt>
        <w:sdtPr>
          <w:id w:val="-213200170"/>
          <w:placeholder>
            <w:docPart w:val="3AA3AD1F8CBE4A6EA9CAC6433232B043"/>
          </w:placeholder>
          <w:temporary/>
          <w:showingPlcHdr/>
          <w15:appearance w15:val="hidden"/>
        </w:sdtPr>
        <w:sdtEndPr/>
        <w:sdtContent>
          <w:r w:rsidR="006E0794" w:rsidRPr="00B55FEF">
            <w:rPr>
              <w:lang w:bidi="es-ES"/>
            </w:rPr>
            <w:t>[</w:t>
          </w:r>
          <w:r w:rsidR="00B55FEF" w:rsidRPr="00B55FEF">
            <w:rPr>
              <w:lang w:bidi="es-ES"/>
            </w:rPr>
            <w:t>Escriba el título de capítulo aquí</w:t>
          </w:r>
          <w:r w:rsidR="006E0794" w:rsidRPr="00B55FEF">
            <w:rPr>
              <w:lang w:bidi="es-ES"/>
            </w:rPr>
            <w:t>]</w:t>
          </w:r>
        </w:sdtContent>
      </w:sdt>
      <w:bookmarkEnd w:id="0"/>
    </w:p>
    <w:sdt>
      <w:sdtPr>
        <w:rPr>
          <w:rFonts w:ascii="Times New Roman" w:hAnsi="Times New Roman"/>
        </w:rPr>
        <w:id w:val="798345661"/>
        <w:placeholder>
          <w:docPart w:val="0B64D656F1154C8D9A1D25FF59E53162"/>
        </w:placeholder>
        <w:temporary/>
        <w:showingPlcHdr/>
        <w15:appearance w15:val="hidden"/>
      </w:sdtPr>
      <w:sdtEndPr/>
      <w:sdtContent>
        <w:p w14:paraId="324E82A7" w14:textId="77777777" w:rsidR="002560AC" w:rsidRPr="00AE40E9" w:rsidRDefault="006E0794" w:rsidP="006E0794">
          <w:pPr>
            <w:pStyle w:val="Textodesugerencia"/>
            <w:rPr>
              <w:rFonts w:ascii="Times New Roman" w:hAnsi="Times New Roman"/>
            </w:rPr>
          </w:pPr>
          <w:r w:rsidRPr="006E0794">
            <w:rPr>
              <w:lang w:bidi="es-ES"/>
            </w:rPr>
            <w:t>El título del capítulo está pensado para aparecer aproximadamente a un tercio de la página. El espaciado está integrado en el estilo Título 1. Para asegurarse de que el espaciado es correcto, inserte un salto de sección a la página siguiente al final de cada capítulo antes de empezar un capítulo nuevo. Para ello, vaya a la cinta de opciones de Diseño, elija "Saltos" y seleccione "Página siguiente" en la sección "Saltos de sección" del menú.</w:t>
          </w:r>
        </w:p>
      </w:sdtContent>
    </w:sdt>
    <w:p w14:paraId="479A43DD" w14:textId="00BEC644" w:rsidR="002F6333" w:rsidRDefault="002F6333">
      <w:r>
        <w:t>Suena la música, el cielo se oscurece, las gotas de aguas se disipan por las ventanas, estoy en uno de los pupitres haciendo absolutamente nada, simplemente respirando mientras me dejo llenar por la melodía de la música que entra en mis oídos, un tanto cerca pero muy relajante.</w:t>
      </w:r>
    </w:p>
    <w:p w14:paraId="31C8CF7C" w14:textId="715EECD4" w:rsidR="002F6333" w:rsidRPr="00AE40E9" w:rsidRDefault="002F6333">
      <w:r>
        <w:t>Se escuchó la puerta del salón, todos entraban a recibir sus clases como todos los días, vi a muchas personas que conocía casi que toda una vida, ellos tomaron asiento cerca de mí. Entonces llega la maestra, no recuerdo como se llama a pesar de que llevo aquí mas de un año, una de mis amigas pide permiso para ir al baño y la demás le siguen, era muy extraño que un grupo de cinco chicas</w:t>
      </w:r>
    </w:p>
    <w:sdt>
      <w:sdtPr>
        <w:id w:val="1067999913"/>
        <w:placeholder>
          <w:docPart w:val="B3CE60CABC8D48F4BD3A3054A2E6F620"/>
        </w:placeholder>
        <w:temporary/>
        <w:showingPlcHdr/>
        <w15:appearance w15:val="hidden"/>
      </w:sdtPr>
      <w:sdtEndPr/>
      <w:sdtContent>
        <w:p w14:paraId="0B8715FA" w14:textId="77777777" w:rsidR="000C0EE8" w:rsidRPr="000C0EE8" w:rsidRDefault="002078A4" w:rsidP="000C0EE8">
          <w:pPr>
            <w:pStyle w:val="Textodesugerencia"/>
          </w:pPr>
          <w:r w:rsidRPr="002078A4">
            <w:rPr>
              <w:lang w:bidi="es-ES"/>
            </w:rPr>
            <w:t>Haga clic en "párrafo de apertura" en la parte superior y empiece a escribir el libro. Este es el párrafo de apertura del capítulo, por ello no tiene sangría. Presente su historia y prepare el escenario para el resto de la novela. Asegúrese de que las primeras líneas del párrafo introductorio y los primeros párrafos del capítulo capturan el interés de los lectores. Cuánto más visual sea su escritura, mejor.</w:t>
          </w:r>
        </w:p>
        <w:p w14:paraId="5862E166" w14:textId="77777777" w:rsidR="002560AC" w:rsidRDefault="002078A4" w:rsidP="002078A4">
          <w:pPr>
            <w:pStyle w:val="Textodesugerencia"/>
          </w:pPr>
          <w:r w:rsidRPr="002078A4">
            <w:rPr>
              <w:lang w:bidi="es-ES"/>
            </w:rPr>
            <w:t>Use el estilo denominado "</w:t>
          </w:r>
          <w:r w:rsidRPr="002078A4">
            <w:rPr>
              <w:b/>
              <w:lang w:bidi="es-ES"/>
            </w:rPr>
            <w:t>Normal</w:t>
          </w:r>
          <w:r w:rsidRPr="002078A4">
            <w:rPr>
              <w:lang w:bidi="es-ES"/>
            </w:rPr>
            <w:t>" para el párrafo de apertura.</w:t>
          </w:r>
        </w:p>
      </w:sdtContent>
    </w:sdt>
    <w:sdt>
      <w:sdtPr>
        <w:id w:val="1893932319"/>
        <w:placeholder>
          <w:docPart w:val="11EA25C245AC478DBFF3696564DF3279"/>
        </w:placeholder>
        <w:temporary/>
        <w:showingPlcHdr/>
        <w15:appearance w15:val="hidden"/>
      </w:sdtPr>
      <w:sdtEndPr/>
      <w:sdtContent>
        <w:p w14:paraId="646DEE21" w14:textId="77777777" w:rsidR="006E0794" w:rsidRPr="002078A4" w:rsidRDefault="002078A4" w:rsidP="002078A4">
          <w:pPr>
            <w:pStyle w:val="Sangranormal"/>
          </w:pPr>
          <w:r w:rsidRPr="002078A4">
            <w:rPr>
              <w:rStyle w:val="Textodelmarcadordeposicin"/>
              <w:color w:val="auto"/>
              <w:lang w:bidi="es-ES"/>
            </w:rPr>
            <w:t>[Cuerpo de párrafo siguiente]</w:t>
          </w:r>
        </w:p>
      </w:sdtContent>
    </w:sdt>
    <w:sdt>
      <w:sdtPr>
        <w:id w:val="912815791"/>
        <w:placeholder>
          <w:docPart w:val="72520D549B5341488CF2929ECEF7DEE5"/>
        </w:placeholder>
        <w:temporary/>
        <w:showingPlcHdr/>
        <w15:appearance w15:val="hidden"/>
      </w:sdtPr>
      <w:sdtEndPr/>
      <w:sdtContent>
        <w:p w14:paraId="68554D4A" w14:textId="77777777" w:rsidR="002078A4" w:rsidRPr="002078A4" w:rsidRDefault="002078A4" w:rsidP="002078A4">
          <w:pPr>
            <w:pStyle w:val="Textodesugerencia"/>
            <w:ind w:firstLine="720"/>
          </w:pPr>
          <w:r w:rsidRPr="002078A4">
            <w:rPr>
              <w:lang w:bidi="es-ES"/>
            </w:rPr>
            <w:t xml:space="preserve">Al ser un nuevo párrafo, se le aplicará la sangría en la primera línea. Esto facilita al lector ver un nuevo párrafo entre bloques de texto. Pero, esto no representa una nueva </w:t>
          </w:r>
          <w:r w:rsidRPr="002078A4">
            <w:rPr>
              <w:lang w:bidi="es-ES"/>
            </w:rPr>
            <w:lastRenderedPageBreak/>
            <w:t>escena. Los nuevos comienzos de escena no tienen sangría y seguirán al signo de almohadilla (#).</w:t>
          </w:r>
        </w:p>
        <w:p w14:paraId="2B82FFE7" w14:textId="77777777" w:rsidR="002078A4" w:rsidRDefault="002078A4" w:rsidP="002078A4">
          <w:pPr>
            <w:pStyle w:val="Textodesugerencia"/>
            <w:ind w:firstLine="720"/>
          </w:pPr>
          <w:r w:rsidRPr="002078A4">
            <w:rPr>
              <w:lang w:bidi="es-ES"/>
            </w:rPr>
            <w:t>El segundo párrafo y posteriores de cada capítulo empiezan con una sangría de la primera línea. Esta está integrada en el estilo denominado "</w:t>
          </w:r>
          <w:r w:rsidRPr="002078A4">
            <w:rPr>
              <w:b/>
              <w:lang w:bidi="es-ES"/>
            </w:rPr>
            <w:t>Sangría Normal</w:t>
          </w:r>
          <w:r w:rsidRPr="002078A4">
            <w:rPr>
              <w:lang w:bidi="es-ES"/>
            </w:rPr>
            <w:t>".</w:t>
          </w:r>
        </w:p>
        <w:p w14:paraId="5BA00999" w14:textId="77777777" w:rsidR="002078A4" w:rsidRPr="002078A4" w:rsidRDefault="002078A4" w:rsidP="002078A4">
          <w:pPr>
            <w:pStyle w:val="Vietadetextodesugerencia"/>
          </w:pPr>
          <w:r w:rsidRPr="002078A4">
            <w:rPr>
              <w:lang w:bidi="es-ES"/>
            </w:rPr>
            <w:t xml:space="preserve">Empiece cada capítulo nuevo en una página nueva. </w:t>
          </w:r>
        </w:p>
        <w:p w14:paraId="259D13C4" w14:textId="77777777" w:rsidR="002078A4" w:rsidRPr="002078A4" w:rsidRDefault="002078A4" w:rsidP="002078A4">
          <w:pPr>
            <w:pStyle w:val="Vietadetextodesugerencia"/>
          </w:pPr>
          <w:r w:rsidRPr="002078A4">
            <w:rPr>
              <w:lang w:bidi="es-ES"/>
            </w:rPr>
            <w:t>No agregue espacios adicionales entre párrafos. Todas las líneas tienen un espaciado doble. El formato de espaciado doble está integrado en los estilos Normal.</w:t>
          </w:r>
        </w:p>
        <w:p w14:paraId="160C103C" w14:textId="77777777" w:rsidR="002078A4" w:rsidRPr="002078A4" w:rsidRDefault="002078A4" w:rsidP="002078A4">
          <w:pPr>
            <w:pStyle w:val="Vietadetextodesugerencia"/>
          </w:pPr>
          <w:r>
            <w:rPr>
              <w:lang w:bidi="es-ES"/>
            </w:rPr>
            <w:t>Después de todos los signos de puntuación, use solo un único espacio antes de empezar la siguiente frase.</w:t>
          </w:r>
        </w:p>
        <w:p w14:paraId="67D792F4" w14:textId="77777777" w:rsidR="002078A4" w:rsidRDefault="002078A4" w:rsidP="002078A4">
          <w:pPr>
            <w:pStyle w:val="Vietadetextodesugerencia"/>
          </w:pPr>
          <w:r w:rsidRPr="002078A4">
            <w:rPr>
              <w:lang w:bidi="es-ES"/>
            </w:rPr>
            <w:t xml:space="preserve">No use el subrayado en su manuscrito. Sin embargo, puede poner cosas </w:t>
          </w:r>
          <w:r w:rsidRPr="002078A4">
            <w:rPr>
              <w:i/>
              <w:lang w:bidi="es-ES"/>
            </w:rPr>
            <w:t>en cursiva</w:t>
          </w:r>
          <w:r w:rsidRPr="002078A4">
            <w:rPr>
              <w:lang w:bidi="es-ES"/>
            </w:rPr>
            <w:t xml:space="preserve">. </w:t>
          </w:r>
        </w:p>
      </w:sdtContent>
    </w:sdt>
    <w:p w14:paraId="542D8D94" w14:textId="77777777" w:rsidR="002560AC" w:rsidRPr="00AE40E9" w:rsidRDefault="00BA6544" w:rsidP="002078A4">
      <w:pPr>
        <w:pStyle w:val="Nuevaescena"/>
        <w:rPr>
          <w:color w:val="000000"/>
        </w:rPr>
      </w:pPr>
      <w:r w:rsidRPr="00AE40E9">
        <w:rPr>
          <w:lang w:bidi="es-ES"/>
        </w:rPr>
        <w:t>#</w:t>
      </w:r>
    </w:p>
    <w:sdt>
      <w:sdtPr>
        <w:rPr>
          <w:rFonts w:ascii="Times New Roman" w:hAnsi="Times New Roman"/>
          <w:color w:val="000000"/>
        </w:rPr>
        <w:id w:val="-2015679520"/>
        <w:placeholder>
          <w:docPart w:val="960554E0A0A642358937F822E86B5E05"/>
        </w:placeholder>
        <w:temporary/>
        <w:showingPlcHdr/>
        <w15:appearance w15:val="hidden"/>
      </w:sdtPr>
      <w:sdtEndPr/>
      <w:sdtContent>
        <w:p w14:paraId="729D5907" w14:textId="77777777" w:rsidR="00463B95" w:rsidRPr="00463B95" w:rsidRDefault="002078A4" w:rsidP="00463B95">
          <w:pPr>
            <w:pStyle w:val="Textodesugerencia"/>
          </w:pPr>
          <w:r w:rsidRPr="00463B95">
            <w:rPr>
              <w:rStyle w:val="Textodelmarcadordeposicin"/>
              <w:color w:val="3465A4"/>
              <w:lang w:bidi="es-ES"/>
            </w:rPr>
            <w:t>La almohadilla (#) indica el principio de una nueva escena en el mismo capítulo. No se necesita un salto de sección para separarla de la escena anterior.</w:t>
          </w:r>
        </w:p>
        <w:p w14:paraId="196D61D3" w14:textId="77777777" w:rsidR="002078A4" w:rsidRDefault="00463B95" w:rsidP="00463B95">
          <w:pPr>
            <w:pStyle w:val="Textodesugerencia"/>
            <w:rPr>
              <w:rFonts w:ascii="Times New Roman" w:hAnsi="Times New Roman"/>
              <w:color w:val="000000"/>
            </w:rPr>
          </w:pPr>
          <w:r w:rsidRPr="00463B95">
            <w:rPr>
              <w:lang w:bidi="es-ES"/>
            </w:rPr>
            <w:t>Cada capítulo de una novela puede contener varias escenas diferentes. En estas escenas se describen las acciones y los diálogos. Cada escena tendrá un principio, una parte central y un final.</w:t>
          </w:r>
        </w:p>
      </w:sdtContent>
    </w:sdt>
    <w:sdt>
      <w:sdtPr>
        <w:id w:val="-1323106218"/>
        <w:placeholder>
          <w:docPart w:val="167D4C1DF0634EF28711D1A0FB2066B5"/>
        </w:placeholder>
        <w:temporary/>
        <w:showingPlcHdr/>
        <w15:appearance w15:val="hidden"/>
      </w:sdtPr>
      <w:sdtEndPr/>
      <w:sdtContent>
        <w:p w14:paraId="144E8DEF" w14:textId="77777777" w:rsidR="002560AC" w:rsidRPr="00AE40E9" w:rsidRDefault="002078A4">
          <w:r w:rsidRPr="002078A4">
            <w:rPr>
              <w:lang w:bidi="es-ES"/>
            </w:rPr>
            <w:t>[La nueva escena empieza sin sangría]</w:t>
          </w:r>
        </w:p>
      </w:sdtContent>
    </w:sdt>
    <w:sdt>
      <w:sdtPr>
        <w:id w:val="-1863978024"/>
        <w:placeholder>
          <w:docPart w:val="4829D3A649B3466F8F9619EADB2E33EA"/>
        </w:placeholder>
        <w:temporary/>
        <w:showingPlcHdr/>
        <w15:appearance w15:val="hidden"/>
      </w:sdtPr>
      <w:sdtEndPr/>
      <w:sdtContent>
        <w:p w14:paraId="24A7B8BB" w14:textId="77777777" w:rsidR="002560AC" w:rsidRPr="00AE40E9" w:rsidRDefault="00463B95" w:rsidP="00ED7B87">
          <w:pPr>
            <w:pStyle w:val="Textodesugerencia"/>
          </w:pPr>
          <w:r w:rsidRPr="00463B95">
            <w:rPr>
              <w:lang w:bidi="es-ES"/>
            </w:rPr>
            <w:t>El primer párrafo de cada capítulo o nueva escena debería empezar con el estilo "</w:t>
          </w:r>
          <w:r w:rsidRPr="00463B95">
            <w:rPr>
              <w:b/>
              <w:lang w:bidi="es-ES"/>
            </w:rPr>
            <w:t>Normal</w:t>
          </w:r>
          <w:r w:rsidRPr="00463B95">
            <w:rPr>
              <w:lang w:bidi="es-ES"/>
            </w:rPr>
            <w:t>."</w:t>
          </w:r>
        </w:p>
      </w:sdtContent>
    </w:sdt>
    <w:sdt>
      <w:sdtPr>
        <w:id w:val="-1661988073"/>
        <w:placeholder>
          <w:docPart w:val="B80D2912D77946B4B89C3F6B9938639B"/>
        </w:placeholder>
        <w:temporary/>
        <w:showingPlcHdr/>
        <w15:appearance w15:val="hidden"/>
      </w:sdtPr>
      <w:sdtEndPr/>
      <w:sdtContent>
        <w:p w14:paraId="5166AC88" w14:textId="77777777" w:rsidR="00463B95" w:rsidRPr="00463B95" w:rsidRDefault="00463B95" w:rsidP="00463B95">
          <w:pPr>
            <w:pStyle w:val="Sangranormal"/>
          </w:pPr>
          <w:r w:rsidRPr="00463B95">
            <w:rPr>
              <w:lang w:bidi="es-ES"/>
            </w:rPr>
            <w:t>[Segundo párrafo de la nueva escena.]</w:t>
          </w:r>
        </w:p>
      </w:sdtContent>
    </w:sdt>
    <w:sdt>
      <w:sdtPr>
        <w:rPr>
          <w:rFonts w:ascii="Times New Roman" w:hAnsi="Times New Roman"/>
        </w:rPr>
        <w:id w:val="-1905213829"/>
        <w:placeholder>
          <w:docPart w:val="6F43C3AB0AC3447EB9637B499056986D"/>
        </w:placeholder>
        <w:temporary/>
        <w:showingPlcHdr/>
        <w15:appearance w15:val="hidden"/>
      </w:sdtPr>
      <w:sdtEndPr/>
      <w:sdtContent>
        <w:p w14:paraId="6AF5CC00" w14:textId="77777777" w:rsidR="00463B95" w:rsidRPr="00463B95" w:rsidRDefault="00463B95" w:rsidP="00463B95">
          <w:pPr>
            <w:pStyle w:val="Textodesugerencia"/>
            <w:ind w:firstLine="720"/>
          </w:pPr>
          <w:r w:rsidRPr="00463B95">
            <w:rPr>
              <w:lang w:bidi="es-ES"/>
            </w:rPr>
            <w:t>Recuerde que todos los nuevos párrafos, así como los diálogos, deben tener sangría. Estos también usarán el estilo denominado "</w:t>
          </w:r>
          <w:r w:rsidRPr="00463B95">
            <w:rPr>
              <w:b/>
              <w:lang w:bidi="es-ES"/>
            </w:rPr>
            <w:t>Sangría Normal</w:t>
          </w:r>
          <w:r w:rsidRPr="00463B95">
            <w:rPr>
              <w:lang w:bidi="es-ES"/>
            </w:rPr>
            <w:t xml:space="preserve">". </w:t>
          </w:r>
        </w:p>
        <w:p w14:paraId="729FF9BC" w14:textId="77777777" w:rsidR="002560AC" w:rsidRPr="00AE40E9" w:rsidRDefault="00463B95" w:rsidP="00463B95">
          <w:pPr>
            <w:pStyle w:val="Textodesugerencia"/>
            <w:ind w:firstLine="720"/>
            <w:rPr>
              <w:rFonts w:ascii="Times New Roman" w:hAnsi="Times New Roman"/>
            </w:rPr>
          </w:pPr>
          <w:r w:rsidRPr="00463B95">
            <w:rPr>
              <w:lang w:bidi="es-ES"/>
            </w:rPr>
            <w:t>Como la novela tienen varios capítulos, asegúrese de dejar suficiente motivación al final de cada capítulo para que el lector siga con el siguiente.</w:t>
          </w:r>
        </w:p>
      </w:sdtContent>
    </w:sdt>
    <w:sdt>
      <w:sdtPr>
        <w:id w:val="62228931"/>
        <w:placeholder>
          <w:docPart w:val="4A6187CD3B274178A92F9CC908CF8347"/>
        </w:placeholder>
        <w:temporary/>
        <w:showingPlcHdr/>
        <w15:appearance w15:val="hidden"/>
      </w:sdtPr>
      <w:sdtEndPr/>
      <w:sdtContent>
        <w:p w14:paraId="7E3C8420" w14:textId="77777777" w:rsidR="00463B95" w:rsidRPr="00463B95" w:rsidRDefault="00463B95" w:rsidP="00463B95">
          <w:pPr>
            <w:pStyle w:val="Sangranormal"/>
          </w:pPr>
          <w:r w:rsidRPr="00463B95">
            <w:rPr>
              <w:lang w:bidi="es-ES"/>
            </w:rPr>
            <w:t>[Tercer párrafo de la nueva escena.]</w:t>
          </w:r>
        </w:p>
      </w:sdtContent>
    </w:sdt>
    <w:p w14:paraId="72A5AFF1" w14:textId="77777777" w:rsidR="002560AC" w:rsidRPr="00AE40E9" w:rsidRDefault="002560AC">
      <w:pPr>
        <w:rPr>
          <w:rFonts w:ascii="Times New Roman" w:hAnsi="Times New Roman"/>
        </w:rPr>
      </w:pPr>
    </w:p>
    <w:p w14:paraId="595B952E" w14:textId="77777777" w:rsidR="00463B95" w:rsidRDefault="00463B95">
      <w:pPr>
        <w:rPr>
          <w:rFonts w:ascii="Times New Roman" w:hAnsi="Times New Roman"/>
        </w:rPr>
        <w:sectPr w:rsidR="00463B95" w:rsidSect="00A27B93">
          <w:pgSz w:w="11906" w:h="16838" w:code="9"/>
          <w:pgMar w:top="1440" w:right="1440" w:bottom="1440" w:left="1440" w:header="720" w:footer="720" w:gutter="0"/>
          <w:pgNumType w:start="1"/>
          <w:cols w:space="720"/>
          <w:docGrid w:linePitch="326" w:charSpace="-6350"/>
        </w:sectPr>
      </w:pPr>
    </w:p>
    <w:bookmarkStart w:id="1" w:name="_Toc2328682"/>
    <w:p w14:paraId="2976DD74" w14:textId="77777777" w:rsidR="00463B95" w:rsidRDefault="006802CF" w:rsidP="00B55FEF">
      <w:pPr>
        <w:pStyle w:val="Ttulo1"/>
      </w:pPr>
      <w:sdt>
        <w:sdtPr>
          <w:id w:val="-1548137497"/>
          <w:placeholder>
            <w:docPart w:val="0E11DB74DDC04FCD9C90332ED7861365"/>
          </w:placeholder>
          <w:temporary/>
          <w:showingPlcHdr/>
          <w15:appearance w15:val="hidden"/>
        </w:sdtPr>
        <w:sdtEndPr/>
        <w:sdtContent>
          <w:r w:rsidR="00463B95" w:rsidRPr="00B55FEF">
            <w:rPr>
              <w:rStyle w:val="Textodelmarcadordeposicin"/>
              <w:color w:val="auto"/>
              <w:lang w:bidi="es-ES"/>
            </w:rPr>
            <w:t>[Capítulo 2]</w:t>
          </w:r>
        </w:sdtContent>
      </w:sdt>
      <w:r w:rsidR="00463B95" w:rsidRPr="00B55FEF">
        <w:rPr>
          <w:lang w:bidi="es-ES"/>
        </w:rPr>
        <w:t xml:space="preserve">, </w:t>
      </w:r>
      <w:sdt>
        <w:sdtPr>
          <w:id w:val="1249469664"/>
          <w:placeholder>
            <w:docPart w:val="2F973358D85F4F1E94CC4126C74FBCD5"/>
          </w:placeholder>
          <w:temporary/>
          <w:showingPlcHdr/>
          <w15:appearance w15:val="hidden"/>
        </w:sdtPr>
        <w:sdtEndPr/>
        <w:sdtContent>
          <w:r w:rsidR="00463B95" w:rsidRPr="00B55FEF">
            <w:rPr>
              <w:rStyle w:val="Textodelmarcadordeposicin"/>
              <w:color w:val="auto"/>
              <w:lang w:bidi="es-ES"/>
            </w:rPr>
            <w:t>[</w:t>
          </w:r>
          <w:r w:rsidR="00B55FEF" w:rsidRPr="00B55FEF">
            <w:rPr>
              <w:lang w:bidi="es-ES"/>
            </w:rPr>
            <w:t>Escriba el título del capítulo aquí</w:t>
          </w:r>
          <w:r w:rsidR="00463B95" w:rsidRPr="00B55FEF">
            <w:rPr>
              <w:lang w:bidi="es-ES"/>
            </w:rPr>
            <w:t>]</w:t>
          </w:r>
        </w:sdtContent>
      </w:sdt>
      <w:bookmarkEnd w:id="1"/>
    </w:p>
    <w:bookmarkStart w:id="2" w:name="_Toc2328683" w:displacedByCustomXml="next"/>
    <w:bookmarkStart w:id="3" w:name="_Hlk528531272" w:displacedByCustomXml="next"/>
    <w:sdt>
      <w:sdtPr>
        <w:id w:val="553897629"/>
        <w:placeholder>
          <w:docPart w:val="6C8ABCFF5BB24113B74D993B6C48F4F0"/>
        </w:placeholder>
        <w:temporary/>
        <w:showingPlcHdr/>
        <w15:appearance w15:val="hidden"/>
      </w:sdtPr>
      <w:sdtEndPr/>
      <w:sdtContent>
        <w:p w14:paraId="501A7984" w14:textId="77777777" w:rsidR="00B55FEF" w:rsidRDefault="00DA2E5D" w:rsidP="00B55FEF">
          <w:pPr>
            <w:pStyle w:val="Ttulo2"/>
          </w:pPr>
          <w:r>
            <w:rPr>
              <w:lang w:bidi="es-ES"/>
            </w:rPr>
            <w:t>[</w:t>
          </w:r>
          <w:r w:rsidR="00B55FEF" w:rsidRPr="00B55FEF">
            <w:rPr>
              <w:rStyle w:val="Textodelmarcadordeposicin"/>
              <w:color w:val="auto"/>
              <w:lang w:bidi="es-ES"/>
            </w:rPr>
            <w:t>Este es un ejemplo de subtítulo.]</w:t>
          </w:r>
        </w:p>
      </w:sdtContent>
    </w:sdt>
    <w:bookmarkEnd w:id="2" w:displacedByCustomXml="prev"/>
    <w:sdt>
      <w:sdtPr>
        <w:id w:val="-1389946799"/>
        <w:placeholder>
          <w:docPart w:val="D502943FB13742B385A7FD56B7804BAD"/>
        </w:placeholder>
        <w:temporary/>
        <w:showingPlcHdr/>
        <w15:appearance w15:val="hidden"/>
      </w:sdtPr>
      <w:sdtEndPr/>
      <w:sdtContent>
        <w:p w14:paraId="22B496A5" w14:textId="77777777" w:rsidR="00B55FEF" w:rsidRPr="00B55FEF" w:rsidRDefault="00B55FEF" w:rsidP="00DA2E5D">
          <w:pPr>
            <w:pStyle w:val="Textodesugerencia"/>
          </w:pPr>
          <w:r w:rsidRPr="00DA2E5D">
            <w:rPr>
              <w:lang w:bidi="es-ES"/>
            </w:rPr>
            <w:t>Al usar un subtítulo, asegúrese de usar al menos dos.</w:t>
          </w:r>
        </w:p>
      </w:sdtContent>
    </w:sdt>
    <w:sdt>
      <w:sdtPr>
        <w:rPr>
          <w:rFonts w:ascii="Times New Roman" w:hAnsi="Times New Roman"/>
        </w:rPr>
        <w:id w:val="62842265"/>
        <w:placeholder>
          <w:docPart w:val="440DEA10C657482ABD4DA459FEAF46EB"/>
        </w:placeholder>
        <w:temporary/>
        <w:showingPlcHdr/>
        <w15:appearance w15:val="hidden"/>
      </w:sdtPr>
      <w:sdtEndPr/>
      <w:sdtContent>
        <w:p w14:paraId="0503FBAE" w14:textId="77777777" w:rsidR="002560AC" w:rsidRDefault="00463B95" w:rsidP="00463B95">
          <w:pPr>
            <w:rPr>
              <w:rFonts w:ascii="Times New Roman" w:hAnsi="Times New Roman"/>
            </w:rPr>
          </w:pPr>
          <w:r w:rsidRPr="00463B95">
            <w:rPr>
              <w:lang w:bidi="es-ES"/>
            </w:rPr>
            <w:t>[Párrafo de apertura]</w:t>
          </w:r>
        </w:p>
      </w:sdtContent>
    </w:sdt>
    <w:sdt>
      <w:sdtPr>
        <w:id w:val="-340089223"/>
        <w:placeholder>
          <w:docPart w:val="52208B4FAA0142B5BEEEEFAE831C50B6"/>
        </w:placeholder>
        <w:temporary/>
        <w:showingPlcHdr/>
        <w15:appearance w15:val="hidden"/>
      </w:sdtPr>
      <w:sdtEndPr/>
      <w:sdtContent>
        <w:p w14:paraId="04DAFD7C" w14:textId="77777777" w:rsidR="00463B95" w:rsidRPr="00463B95" w:rsidRDefault="00463B95" w:rsidP="00463B95">
          <w:pPr>
            <w:pStyle w:val="Sangranormal"/>
          </w:pPr>
          <w:r w:rsidRPr="00463B95">
            <w:rPr>
              <w:lang w:bidi="es-ES"/>
            </w:rPr>
            <w:t>[Cuerpo de párrafo siguiente]</w:t>
          </w:r>
        </w:p>
      </w:sdtContent>
    </w:sdt>
    <w:sdt>
      <w:sdtPr>
        <w:id w:val="1287005955"/>
        <w:placeholder>
          <w:docPart w:val="870A97D475EB45CAA176579A1D5C3664"/>
        </w:placeholder>
        <w:temporary/>
        <w:showingPlcHdr/>
        <w15:appearance w15:val="hidden"/>
      </w:sdtPr>
      <w:sdtEndPr/>
      <w:sdtContent>
        <w:p w14:paraId="603B2528" w14:textId="77777777" w:rsidR="00463B95" w:rsidRPr="00463B95" w:rsidRDefault="00463B95" w:rsidP="00463B95">
          <w:pPr>
            <w:pStyle w:val="Sangranormal"/>
          </w:pPr>
          <w:r w:rsidRPr="00463B95">
            <w:rPr>
              <w:lang w:bidi="es-ES"/>
            </w:rPr>
            <w:t>[Cuerpo de párrafo siguiente]</w:t>
          </w:r>
        </w:p>
      </w:sdtContent>
    </w:sdt>
    <w:bookmarkEnd w:id="3" w:displacedByCustomXml="next"/>
    <w:bookmarkStart w:id="4" w:name="_Toc2328684" w:displacedByCustomXml="next"/>
    <w:sdt>
      <w:sdtPr>
        <w:id w:val="1645164188"/>
        <w:placeholder>
          <w:docPart w:val="DE0A27B548214376B4EE8F21DC6AD7E4"/>
        </w:placeholder>
        <w:temporary/>
        <w:showingPlcHdr/>
        <w15:appearance w15:val="hidden"/>
      </w:sdtPr>
      <w:sdtEndPr/>
      <w:sdtContent>
        <w:p w14:paraId="580D68B0" w14:textId="77777777" w:rsidR="00DA2E5D" w:rsidRDefault="00DA2E5D" w:rsidP="00DA2E5D">
          <w:pPr>
            <w:pStyle w:val="Ttulo2"/>
          </w:pPr>
          <w:r>
            <w:rPr>
              <w:lang w:bidi="es-ES"/>
            </w:rPr>
            <w:t>[</w:t>
          </w:r>
          <w:r w:rsidRPr="00B55FEF">
            <w:rPr>
              <w:rStyle w:val="Textodelmarcadordeposicin"/>
              <w:color w:val="auto"/>
              <w:lang w:bidi="es-ES"/>
            </w:rPr>
            <w:t>Este es un ejemplo de subtítulo.]</w:t>
          </w:r>
        </w:p>
      </w:sdtContent>
    </w:sdt>
    <w:bookmarkEnd w:id="4" w:displacedByCustomXml="prev"/>
    <w:sdt>
      <w:sdtPr>
        <w:rPr>
          <w:rFonts w:ascii="Times New Roman" w:hAnsi="Times New Roman"/>
        </w:rPr>
        <w:id w:val="769970417"/>
        <w:placeholder>
          <w:docPart w:val="EABF8EA3F7B846B6A1CA64F563C6973F"/>
        </w:placeholder>
        <w:temporary/>
        <w:showingPlcHdr/>
        <w15:appearance w15:val="hidden"/>
      </w:sdtPr>
      <w:sdtEndPr/>
      <w:sdtContent>
        <w:p w14:paraId="15761D21" w14:textId="77777777" w:rsidR="00DA2E5D" w:rsidRDefault="00DA2E5D" w:rsidP="00DA2E5D">
          <w:pPr>
            <w:rPr>
              <w:rFonts w:ascii="Times New Roman" w:hAnsi="Times New Roman"/>
            </w:rPr>
          </w:pPr>
          <w:r w:rsidRPr="00463B95">
            <w:rPr>
              <w:lang w:bidi="es-ES"/>
            </w:rPr>
            <w:t>[Párrafo de apertura]</w:t>
          </w:r>
        </w:p>
      </w:sdtContent>
    </w:sdt>
    <w:sdt>
      <w:sdtPr>
        <w:id w:val="252408567"/>
        <w:placeholder>
          <w:docPart w:val="E484681B623E40B6BFD97DE19E0A42E2"/>
        </w:placeholder>
        <w:temporary/>
        <w:showingPlcHdr/>
        <w15:appearance w15:val="hidden"/>
      </w:sdtPr>
      <w:sdtEndPr/>
      <w:sdtContent>
        <w:p w14:paraId="6F4831C2" w14:textId="77777777" w:rsidR="00DA2E5D" w:rsidRPr="00463B95" w:rsidRDefault="00DA2E5D" w:rsidP="00DA2E5D">
          <w:pPr>
            <w:pStyle w:val="Sangranormal"/>
          </w:pPr>
          <w:r w:rsidRPr="00463B95">
            <w:rPr>
              <w:lang w:bidi="es-ES"/>
            </w:rPr>
            <w:t>[Cuerpo de párrafo siguiente]</w:t>
          </w:r>
        </w:p>
      </w:sdtContent>
    </w:sdt>
    <w:sdt>
      <w:sdtPr>
        <w:id w:val="-898902350"/>
        <w:placeholder>
          <w:docPart w:val="2F8DB77A268F4706B62C0EB8C1135D41"/>
        </w:placeholder>
        <w:temporary/>
        <w:showingPlcHdr/>
        <w15:appearance w15:val="hidden"/>
      </w:sdtPr>
      <w:sdtEndPr/>
      <w:sdtContent>
        <w:p w14:paraId="3FA9D736" w14:textId="77777777" w:rsidR="00DA2E5D" w:rsidRPr="00463B95" w:rsidRDefault="00DA2E5D" w:rsidP="00DA2E5D">
          <w:pPr>
            <w:pStyle w:val="Sangranormal"/>
          </w:pPr>
          <w:r w:rsidRPr="00463B95">
            <w:rPr>
              <w:lang w:bidi="es-ES"/>
            </w:rPr>
            <w:t>[Cuerpo de párrafo siguiente]</w:t>
          </w:r>
        </w:p>
      </w:sdtContent>
    </w:sdt>
    <w:p w14:paraId="71B216A5" w14:textId="77777777" w:rsidR="00463B95" w:rsidRDefault="00463B95">
      <w:pPr>
        <w:rPr>
          <w:rFonts w:ascii="Times New Roman" w:hAnsi="Times New Roman"/>
        </w:rPr>
      </w:pPr>
    </w:p>
    <w:p w14:paraId="581BA496" w14:textId="77777777" w:rsidR="00463B95" w:rsidRDefault="00463B95">
      <w:pPr>
        <w:rPr>
          <w:rFonts w:ascii="Times New Roman" w:hAnsi="Times New Roman"/>
        </w:rPr>
        <w:sectPr w:rsidR="00463B95" w:rsidSect="00A27B93">
          <w:pgSz w:w="11906" w:h="16838" w:code="9"/>
          <w:pgMar w:top="1440" w:right="1440" w:bottom="1440" w:left="1440" w:header="720" w:footer="720" w:gutter="0"/>
          <w:cols w:space="720"/>
          <w:docGrid w:linePitch="326" w:charSpace="-6350"/>
        </w:sectPr>
      </w:pPr>
    </w:p>
    <w:bookmarkStart w:id="5" w:name="_Toc2328685"/>
    <w:p w14:paraId="3785F705" w14:textId="77777777" w:rsidR="00463B95" w:rsidRPr="00B55FEF" w:rsidRDefault="006802CF" w:rsidP="00B55FEF">
      <w:pPr>
        <w:pStyle w:val="Ttulo1"/>
      </w:pPr>
      <w:sdt>
        <w:sdtPr>
          <w:id w:val="-196394112"/>
          <w:placeholder>
            <w:docPart w:val="84A08F876FAB4C36A33FCE7133A03F74"/>
          </w:placeholder>
          <w:temporary/>
          <w:showingPlcHdr/>
          <w15:appearance w15:val="hidden"/>
        </w:sdtPr>
        <w:sdtEndPr/>
        <w:sdtContent>
          <w:r w:rsidR="00463B95" w:rsidRPr="00B55FEF">
            <w:rPr>
              <w:rStyle w:val="Textodelmarcadordeposicin"/>
              <w:color w:val="auto"/>
              <w:lang w:bidi="es-ES"/>
            </w:rPr>
            <w:t>[Capítulo 3]</w:t>
          </w:r>
        </w:sdtContent>
      </w:sdt>
      <w:r w:rsidR="00463B95" w:rsidRPr="00B55FEF">
        <w:rPr>
          <w:lang w:bidi="es-ES"/>
        </w:rPr>
        <w:t xml:space="preserve">, </w:t>
      </w:r>
      <w:sdt>
        <w:sdtPr>
          <w:id w:val="1261947856"/>
          <w:placeholder>
            <w:docPart w:val="6E96B89C1CCA4A47B48FEEBE965CD834"/>
          </w:placeholder>
          <w:temporary/>
          <w:showingPlcHdr/>
          <w15:appearance w15:val="hidden"/>
        </w:sdtPr>
        <w:sdtEndPr/>
        <w:sdtContent>
          <w:r w:rsidR="00B55FEF" w:rsidRPr="00B55FEF">
            <w:rPr>
              <w:lang w:bidi="es-ES"/>
            </w:rPr>
            <w:t>[Escriba el título del capítulo]</w:t>
          </w:r>
        </w:sdtContent>
      </w:sdt>
      <w:bookmarkEnd w:id="5"/>
    </w:p>
    <w:sdt>
      <w:sdtPr>
        <w:rPr>
          <w:rFonts w:ascii="Times New Roman" w:hAnsi="Times New Roman"/>
        </w:rPr>
        <w:id w:val="-1078054496"/>
        <w:placeholder>
          <w:docPart w:val="873D8135AD85470AA6F75549AF164D26"/>
        </w:placeholder>
        <w:temporary/>
        <w:showingPlcHdr/>
        <w15:appearance w15:val="hidden"/>
      </w:sdtPr>
      <w:sdtEndPr/>
      <w:sdtContent>
        <w:p w14:paraId="29623D34" w14:textId="77777777" w:rsidR="00DA2E5D" w:rsidRDefault="00DA2E5D" w:rsidP="00DA2E5D">
          <w:pPr>
            <w:rPr>
              <w:rFonts w:ascii="Times New Roman" w:hAnsi="Times New Roman"/>
            </w:rPr>
          </w:pPr>
          <w:r w:rsidRPr="00463B95">
            <w:rPr>
              <w:lang w:bidi="es-ES"/>
            </w:rPr>
            <w:t>[Párrafo de apertura]</w:t>
          </w:r>
        </w:p>
      </w:sdtContent>
    </w:sdt>
    <w:p w14:paraId="38D2CB2F" w14:textId="77777777" w:rsidR="00463B95" w:rsidRPr="00463B95" w:rsidRDefault="006802CF" w:rsidP="00DA2E5D">
      <w:pPr>
        <w:pStyle w:val="Sangranormal"/>
      </w:pPr>
      <w:sdt>
        <w:sdtPr>
          <w:id w:val="342061651"/>
          <w:placeholder>
            <w:docPart w:val="54D0BBE03DF94BEA8F57D62B946A6031"/>
          </w:placeholder>
          <w:temporary/>
          <w:showingPlcHdr/>
          <w15:appearance w15:val="hidden"/>
        </w:sdtPr>
        <w:sdtEndPr/>
        <w:sdtContent>
          <w:r w:rsidR="00463B95" w:rsidRPr="00463B95">
            <w:rPr>
              <w:lang w:bidi="es-ES"/>
            </w:rPr>
            <w:t>[Cuerpo de párrafo siguiente]</w:t>
          </w:r>
        </w:sdtContent>
      </w:sdt>
    </w:p>
    <w:sdt>
      <w:sdtPr>
        <w:id w:val="1131366925"/>
        <w:placeholder>
          <w:docPart w:val="5F06B91147B44C18A77F9507C0CBB35D"/>
        </w:placeholder>
        <w:temporary/>
        <w:showingPlcHdr/>
        <w15:appearance w15:val="hidden"/>
      </w:sdtPr>
      <w:sdtEndPr/>
      <w:sdtContent>
        <w:p w14:paraId="09C99502" w14:textId="77777777" w:rsidR="00463B95" w:rsidRPr="00463B95" w:rsidRDefault="00463B95" w:rsidP="00463B95">
          <w:pPr>
            <w:pStyle w:val="Sangranormal"/>
          </w:pPr>
          <w:r w:rsidRPr="00463B95">
            <w:rPr>
              <w:lang w:bidi="es-ES"/>
            </w:rPr>
            <w:t>[Cuerpo de párrafo siguiente]</w:t>
          </w:r>
        </w:p>
      </w:sdtContent>
    </w:sdt>
    <w:p w14:paraId="1566136B" w14:textId="77777777" w:rsidR="00463B95" w:rsidRDefault="00463B95">
      <w:pPr>
        <w:rPr>
          <w:rFonts w:ascii="Times New Roman" w:hAnsi="Times New Roman"/>
        </w:rPr>
      </w:pPr>
    </w:p>
    <w:p w14:paraId="0803B15D" w14:textId="77777777" w:rsidR="00463B95" w:rsidRDefault="00463B95">
      <w:pPr>
        <w:rPr>
          <w:rFonts w:ascii="Times New Roman" w:hAnsi="Times New Roman"/>
        </w:rPr>
      </w:pPr>
    </w:p>
    <w:sdt>
      <w:sdtPr>
        <w:id w:val="-2056761279"/>
        <w:placeholder>
          <w:docPart w:val="71882A3BB5C44DF39D9AE255E4726633"/>
        </w:placeholder>
        <w:temporary/>
        <w:showingPlcHdr/>
        <w15:appearance w15:val="hidden"/>
      </w:sdtPr>
      <w:sdtEndPr/>
      <w:sdtContent>
        <w:p w14:paraId="10B7E6D3" w14:textId="77777777" w:rsidR="002560AC" w:rsidRDefault="00463B95" w:rsidP="00463B95">
          <w:pPr>
            <w:pStyle w:val="Fin"/>
          </w:pPr>
          <w:r w:rsidRPr="00463B95">
            <w:rPr>
              <w:lang w:bidi="es-ES"/>
            </w:rPr>
            <w:t>[Esta es la última línea de su manuscrito]</w:t>
          </w:r>
        </w:p>
      </w:sdtContent>
    </w:sdt>
    <w:p w14:paraId="7A1EDC4E" w14:textId="77777777" w:rsidR="00441AB1" w:rsidRPr="00AE40E9" w:rsidRDefault="00441AB1" w:rsidP="00441AB1">
      <w:pPr>
        <w:jc w:val="center"/>
      </w:pPr>
      <w:r w:rsidRPr="00AE40E9">
        <w:rPr>
          <w:rFonts w:ascii="Times New Roman" w:hAnsi="Times New Roman"/>
          <w:lang w:bidi="es-ES"/>
        </w:rPr>
        <w:t>FIN:</w:t>
      </w:r>
    </w:p>
    <w:sdt>
      <w:sdtPr>
        <w:id w:val="1106307507"/>
        <w:placeholder>
          <w:docPart w:val="7437883467384184B4E242B19187501C"/>
        </w:placeholder>
        <w:temporary/>
        <w:showingPlcHdr/>
        <w15:appearance w15:val="hidden"/>
      </w:sdtPr>
      <w:sdtEndPr/>
      <w:sdtContent>
        <w:p w14:paraId="0CF68A42" w14:textId="77777777" w:rsidR="00463B95" w:rsidRPr="00AE40E9" w:rsidRDefault="00463B95" w:rsidP="00463B95">
          <w:pPr>
            <w:pStyle w:val="Textodesugerencia"/>
          </w:pPr>
          <w:r w:rsidRPr="00463B95">
            <w:rPr>
              <w:lang w:bidi="es-ES"/>
            </w:rPr>
            <w:t>Esto indica el final del manuscrito y le seguirá una línea en blanco con doble espaciado después de la última línea de texto.</w:t>
          </w:r>
        </w:p>
      </w:sdtContent>
    </w:sdt>
    <w:sectPr w:rsidR="00463B95" w:rsidRPr="00AE40E9" w:rsidSect="00A27B93">
      <w:pgSz w:w="11906" w:h="16838" w:code="9"/>
      <w:pgMar w:top="1440" w:right="1440" w:bottom="1440" w:left="1440" w:header="720" w:footer="720" w:gutter="0"/>
      <w:cols w:space="72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723A0" w14:textId="77777777" w:rsidR="006802CF" w:rsidRDefault="006802CF">
      <w:pPr>
        <w:spacing w:line="240" w:lineRule="auto"/>
      </w:pPr>
      <w:r>
        <w:separator/>
      </w:r>
    </w:p>
  </w:endnote>
  <w:endnote w:type="continuationSeparator" w:id="0">
    <w:p w14:paraId="14D78780" w14:textId="77777777" w:rsidR="006802CF" w:rsidRDefault="00680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PingFang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7016" w14:textId="07ADDA35" w:rsidR="002560AC" w:rsidRDefault="006802CF">
    <w:pPr>
      <w:pStyle w:val="Piedepgina"/>
    </w:pPr>
    <w:sdt>
      <w:sdtPr>
        <w:rPr>
          <w:rFonts w:ascii="Times New Roman" w:hAnsi="Times New Roman"/>
        </w:rPr>
        <w:alias w:val="Nombre del autor"/>
        <w:tag w:val=""/>
        <w:id w:val="478971016"/>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238DF">
          <w:rPr>
            <w:rFonts w:ascii="Times New Roman" w:hAnsi="Times New Roman"/>
          </w:rPr>
          <w:t>Anderson</w:t>
        </w:r>
      </w:sdtContent>
    </w:sdt>
    <w:r w:rsidR="000C0EE8" w:rsidRPr="000C0EE8">
      <w:rPr>
        <w:rFonts w:ascii="Times New Roman" w:hAnsi="Times New Roman"/>
        <w:lang w:bidi="es-ES"/>
      </w:rPr>
      <w:t xml:space="preserve"> </w:t>
    </w:r>
    <w:sdt>
      <w:sdtPr>
        <w:rPr>
          <w:rFonts w:ascii="Times New Roman" w:hAnsi="Times New Roman"/>
        </w:rPr>
        <w:alias w:val="Apellidos del autor"/>
        <w:tag w:val=""/>
        <w:id w:val="2104604283"/>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238DF">
          <w:rPr>
            <w:rFonts w:ascii="Times New Roman" w:hAnsi="Times New Roman"/>
          </w:rPr>
          <w:t>Sinaluisa Tobar</w:t>
        </w:r>
      </w:sdtContent>
    </w:sdt>
    <w:r w:rsidR="000C0EE8" w:rsidRPr="000C0EE8">
      <w:rPr>
        <w:rFonts w:ascii="Times New Roman" w:hAnsi="Times New Roman"/>
        <w:lang w:bidi="es-ES"/>
      </w:rPr>
      <w:t xml:space="preserve"> © </w:t>
    </w:r>
    <w:sdt>
      <w:sdtPr>
        <w:rPr>
          <w:rFonts w:ascii="Times New Roman" w:hAnsi="Times New Roman"/>
        </w:rPr>
        <w:id w:val="20528309"/>
        <w:placeholder>
          <w:docPart w:val="7437883467384184B4E242B19187501C"/>
        </w:placeholder>
        <w:temporary/>
        <w:showingPlcHdr/>
        <w15:appearance w15:val="hidden"/>
      </w:sdtPr>
      <w:sdtEndPr/>
      <w:sdtContent>
        <w:r w:rsidR="00DA2E5D" w:rsidRPr="00DA2E5D">
          <w:rPr>
            <w:lang w:bidi="es-ES"/>
          </w:rPr>
          <w:t>[Año]</w:t>
        </w:r>
      </w:sdtContent>
    </w:sdt>
  </w:p>
  <w:sdt>
    <w:sdtPr>
      <w:id w:val="793951273"/>
      <w:placeholder/>
      <w:temporary/>
      <w:showingPlcHdr/>
      <w15:appearance w15:val="hidden"/>
    </w:sdtPr>
    <w:sdtEndPr/>
    <w:sdtContent>
      <w:p w14:paraId="7416CC16" w14:textId="77777777" w:rsidR="002560AC" w:rsidRDefault="00DA2E5D" w:rsidP="00DA2E5D">
        <w:pPr>
          <w:pStyle w:val="Textodesugerencia"/>
          <w:jc w:val="center"/>
        </w:pPr>
        <w:r w:rsidRPr="00DA2E5D">
          <w:rPr>
            <w:lang w:bidi="es-ES"/>
          </w:rPr>
          <w:t>Esta es la información de copyright de la novela.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0CE9D" w14:textId="77777777" w:rsidR="006802CF" w:rsidRDefault="006802CF">
      <w:pPr>
        <w:spacing w:line="240" w:lineRule="auto"/>
      </w:pPr>
      <w:r>
        <w:separator/>
      </w:r>
    </w:p>
  </w:footnote>
  <w:footnote w:type="continuationSeparator" w:id="0">
    <w:p w14:paraId="739DDF25" w14:textId="77777777" w:rsidR="006802CF" w:rsidRDefault="006802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FD12" w14:textId="4BF8FD9A" w:rsidR="00B76BB3" w:rsidRDefault="006802CF" w:rsidP="00C32CBB">
    <w:pPr>
      <w:pStyle w:val="Encabezado"/>
    </w:pPr>
    <w:sdt>
      <w:sdtPr>
        <w:alias w:val="Apellidos del autor"/>
        <w:tag w:val=""/>
        <w:id w:val="1738675399"/>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238DF">
          <w:t>Sinaluisa Tobar</w:t>
        </w:r>
      </w:sdtContent>
    </w:sdt>
    <w:r w:rsidR="00B76BB3" w:rsidRPr="00B76BB3">
      <w:rPr>
        <w:lang w:bidi="es-ES"/>
      </w:rPr>
      <w:t xml:space="preserve"> - </w:t>
    </w:r>
    <w:sdt>
      <w:sdtPr>
        <w:alias w:val="Título"/>
        <w:tag w:val=""/>
        <w:id w:val="955531683"/>
        <w:placeholder>
          <w:docPart w:val="337AABE5236A49BE917AD78ADA92A941"/>
        </w:placeholder>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F498A" w:rsidRPr="00B76BB3">
          <w:rPr>
            <w:lang w:bidi="es-ES"/>
          </w:rPr>
          <w:t>[ENTRAR TÍTULO AQUÍ]</w:t>
        </w:r>
      </w:sdtContent>
    </w:sdt>
    <w:r w:rsidR="00B76BB3" w:rsidRPr="00B76BB3">
      <w:rPr>
        <w:lang w:bidi="es-ES"/>
      </w:rPr>
      <w:t xml:space="preserve"> :</w:t>
    </w:r>
    <w:r w:rsidR="00C32CBB" w:rsidRPr="00C32CBB">
      <w:t xml:space="preserve"> </w:t>
    </w:r>
    <w:sdt>
      <w:sdtPr>
        <w:id w:val="-1550448047"/>
        <w:docPartObj>
          <w:docPartGallery w:val="Page Numbers (Top of Page)"/>
          <w:docPartUnique/>
        </w:docPartObj>
      </w:sdtPr>
      <w:sdtEndPr/>
      <w:sdtContent>
        <w:r w:rsidR="00C32CBB">
          <w:fldChar w:fldCharType="begin"/>
        </w:r>
        <w:r w:rsidR="00C32CBB">
          <w:instrText>PAGE   \* MERGEFORMAT</w:instrText>
        </w:r>
        <w:r w:rsidR="00C32CBB">
          <w:fldChar w:fldCharType="separate"/>
        </w:r>
        <w:r w:rsidR="00C32CBB">
          <w:t>1</w:t>
        </w:r>
        <w:r w:rsidR="00C32CBB">
          <w:fldChar w:fldCharType="end"/>
        </w:r>
      </w:sdtContent>
    </w:sdt>
    <w:r w:rsidR="00B76BB3" w:rsidRPr="00B76BB3">
      <w:rPr>
        <w:lang w:bidi="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56A8B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D4E7C6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AB66A52"/>
    <w:multiLevelType w:val="multilevel"/>
    <w:tmpl w:val="864A385A"/>
    <w:lvl w:ilvl="0">
      <w:start w:val="1"/>
      <w:numFmt w:val="bullet"/>
      <w:pStyle w:val="Vietadetextodesugerencia"/>
      <w:lvlText w:val=""/>
      <w:lvlJc w:val="left"/>
      <w:pPr>
        <w:ind w:left="360" w:hanging="360"/>
      </w:pPr>
      <w:rPr>
        <w:rFonts w:ascii="Symbol" w:hAnsi="Symbol" w:hint="default"/>
        <w:color w:val="3465A4"/>
      </w:rPr>
    </w:lvl>
    <w:lvl w:ilvl="1">
      <w:start w:val="1"/>
      <w:numFmt w:val="bullet"/>
      <w:pStyle w:val="Vietadetextodesugerencia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DF"/>
    <w:rsid w:val="000C0EE8"/>
    <w:rsid w:val="000E6FA7"/>
    <w:rsid w:val="000F40B5"/>
    <w:rsid w:val="001248FC"/>
    <w:rsid w:val="001315A0"/>
    <w:rsid w:val="001B11F4"/>
    <w:rsid w:val="001F1BFE"/>
    <w:rsid w:val="002078A4"/>
    <w:rsid w:val="0024517C"/>
    <w:rsid w:val="002560AC"/>
    <w:rsid w:val="002F6333"/>
    <w:rsid w:val="00374398"/>
    <w:rsid w:val="00441AB1"/>
    <w:rsid w:val="00463B95"/>
    <w:rsid w:val="006802CF"/>
    <w:rsid w:val="006B2FE0"/>
    <w:rsid w:val="006E0794"/>
    <w:rsid w:val="00A238DF"/>
    <w:rsid w:val="00A27B93"/>
    <w:rsid w:val="00AE40E9"/>
    <w:rsid w:val="00AE72A9"/>
    <w:rsid w:val="00B07B12"/>
    <w:rsid w:val="00B55FEF"/>
    <w:rsid w:val="00B76BB3"/>
    <w:rsid w:val="00BA6544"/>
    <w:rsid w:val="00C32CBB"/>
    <w:rsid w:val="00C622F0"/>
    <w:rsid w:val="00C70CF7"/>
    <w:rsid w:val="00CC055F"/>
    <w:rsid w:val="00D83FFB"/>
    <w:rsid w:val="00DA2E5D"/>
    <w:rsid w:val="00E155C6"/>
    <w:rsid w:val="00ED7B87"/>
    <w:rsid w:val="00EF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67436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s-E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1315A0"/>
  </w:style>
  <w:style w:type="paragraph" w:styleId="Ttulo1">
    <w:name w:val="heading 1"/>
    <w:basedOn w:val="Normal"/>
    <w:next w:val="Normal"/>
    <w:link w:val="Ttulo1Car"/>
    <w:uiPriority w:val="9"/>
    <w:qFormat/>
    <w:rsid w:val="006E0794"/>
    <w:pPr>
      <w:spacing w:before="2880" w:after="480"/>
      <w:jc w:val="center"/>
      <w:outlineLvl w:val="0"/>
    </w:pPr>
    <w:rPr>
      <w:rFonts w:ascii="Times New Roman" w:hAnsi="Times New Roman"/>
      <w:caps/>
    </w:rPr>
  </w:style>
  <w:style w:type="paragraph" w:styleId="Ttulo2">
    <w:name w:val="heading 2"/>
    <w:basedOn w:val="Normal"/>
    <w:next w:val="Normal"/>
    <w:link w:val="Ttulo2Car"/>
    <w:uiPriority w:val="9"/>
    <w:qFormat/>
    <w:rsid w:val="00B55FEF"/>
    <w:pPr>
      <w:keepNext/>
      <w:keepLines/>
      <w:spacing w:before="40"/>
      <w:outlineLvl w:val="1"/>
    </w:pPr>
    <w:rPr>
      <w:rFonts w:asciiTheme="majorHAnsi" w:eastAsiaTheme="majorEastAsia" w:hAnsiTheme="majorHAnsi" w:cstheme="majorBidi"/>
      <w:cap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0">
    <w:name w:val="Título1"/>
    <w:basedOn w:val="Normal"/>
    <w:next w:val="Textoindependiente"/>
    <w:semiHidden/>
    <w:pPr>
      <w:keepNext/>
      <w:spacing w:before="240" w:after="120"/>
    </w:pPr>
    <w:rPr>
      <w:rFonts w:ascii="Liberation Sans" w:eastAsia="PingFang SC" w:hAnsi="Liberation Sans" w:cs="Arial Unicode MS"/>
      <w:sz w:val="28"/>
      <w:szCs w:val="28"/>
    </w:rPr>
  </w:style>
  <w:style w:type="paragraph" w:styleId="Textoindependiente">
    <w:name w:val="Body Text"/>
    <w:basedOn w:val="Normal"/>
    <w:semiHidden/>
    <w:pPr>
      <w:spacing w:after="140" w:line="276" w:lineRule="auto"/>
    </w:pPr>
  </w:style>
  <w:style w:type="paragraph" w:styleId="Lista">
    <w:name w:val="List"/>
    <w:basedOn w:val="Textoindependiente"/>
    <w:semiHidden/>
    <w:rPr>
      <w:rFonts w:cs="Arial Unicode MS"/>
    </w:rPr>
  </w:style>
  <w:style w:type="paragraph" w:styleId="Descripcin">
    <w:name w:val="caption"/>
    <w:basedOn w:val="Normal"/>
    <w:semiHidden/>
    <w:qFormat/>
    <w:pPr>
      <w:suppressLineNumbers/>
      <w:spacing w:before="120" w:after="120"/>
    </w:pPr>
    <w:rPr>
      <w:rFonts w:cs="Arial Unicode MS"/>
      <w:i/>
      <w:iCs/>
    </w:rPr>
  </w:style>
  <w:style w:type="paragraph" w:customStyle="1" w:styleId="ndice">
    <w:name w:val="Índice"/>
    <w:basedOn w:val="Normal"/>
    <w:semiHidden/>
    <w:pPr>
      <w:suppressLineNumbers/>
    </w:pPr>
    <w:rPr>
      <w:rFonts w:cs="Arial Unicode MS"/>
    </w:rPr>
  </w:style>
  <w:style w:type="paragraph" w:styleId="Piedepgina">
    <w:name w:val="footer"/>
    <w:basedOn w:val="Normal"/>
    <w:rsid w:val="00DA2E5D"/>
    <w:pPr>
      <w:suppressLineNumbers/>
      <w:tabs>
        <w:tab w:val="center" w:pos="4819"/>
        <w:tab w:val="right" w:pos="9638"/>
      </w:tabs>
      <w:spacing w:line="240" w:lineRule="auto"/>
      <w:jc w:val="center"/>
    </w:pPr>
  </w:style>
  <w:style w:type="paragraph" w:styleId="Textodeglobo">
    <w:name w:val="Balloon Text"/>
    <w:basedOn w:val="Normal"/>
    <w:link w:val="TextodegloboCar"/>
    <w:uiPriority w:val="99"/>
    <w:semiHidden/>
    <w:unhideWhenUsed/>
    <w:rsid w:val="000F40B5"/>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0F40B5"/>
    <w:rPr>
      <w:rFonts w:ascii="Segoe UI" w:eastAsia="Songti SC" w:hAnsi="Segoe UI" w:cs="Mangal"/>
      <w:kern w:val="2"/>
      <w:sz w:val="18"/>
      <w:szCs w:val="16"/>
      <w:lang w:val="en-IN" w:eastAsia="zh-CN" w:bidi="hi-IN"/>
    </w:rPr>
  </w:style>
  <w:style w:type="paragraph" w:customStyle="1" w:styleId="Textodesugerencia">
    <w:name w:val="Texto de sugerencia"/>
    <w:basedOn w:val="Normal"/>
    <w:qFormat/>
    <w:rsid w:val="00AE40E9"/>
    <w:pPr>
      <w:spacing w:after="160" w:line="252" w:lineRule="auto"/>
    </w:pPr>
    <w:rPr>
      <w:rFonts w:ascii="Calibri" w:hAnsi="Calibri"/>
      <w:color w:val="3465A4"/>
    </w:rPr>
  </w:style>
  <w:style w:type="paragraph" w:customStyle="1" w:styleId="Vietadetextodesugerencia">
    <w:name w:val="Viñeta de texto de sugerencia"/>
    <w:basedOn w:val="Normal"/>
    <w:qFormat/>
    <w:rsid w:val="00C622F0"/>
    <w:pPr>
      <w:numPr>
        <w:numId w:val="4"/>
      </w:numPr>
      <w:spacing w:after="120" w:line="252" w:lineRule="auto"/>
    </w:pPr>
    <w:rPr>
      <w:rFonts w:ascii="Calibri" w:hAnsi="Calibri"/>
      <w:color w:val="3465A4"/>
    </w:rPr>
  </w:style>
  <w:style w:type="paragraph" w:customStyle="1" w:styleId="Vietadetextodesugerencia2">
    <w:name w:val="Viñeta de texto de sugerencia 2"/>
    <w:basedOn w:val="Vietadetextodesugerencia"/>
    <w:semiHidden/>
    <w:qFormat/>
    <w:rsid w:val="00C622F0"/>
    <w:pPr>
      <w:numPr>
        <w:ilvl w:val="1"/>
      </w:numPr>
    </w:pPr>
  </w:style>
  <w:style w:type="character" w:styleId="Textodelmarcadordeposicin">
    <w:name w:val="Placeholder Text"/>
    <w:basedOn w:val="Fuentedeprrafopredeter"/>
    <w:uiPriority w:val="99"/>
    <w:semiHidden/>
    <w:rsid w:val="00AE40E9"/>
    <w:rPr>
      <w:color w:val="808080"/>
    </w:rPr>
  </w:style>
  <w:style w:type="paragraph" w:styleId="Ttulo">
    <w:name w:val="Title"/>
    <w:basedOn w:val="Normal"/>
    <w:next w:val="Normal"/>
    <w:link w:val="TtuloCar"/>
    <w:uiPriority w:val="10"/>
    <w:qFormat/>
    <w:rsid w:val="001315A0"/>
    <w:pPr>
      <w:spacing w:before="1800"/>
      <w:jc w:val="center"/>
    </w:pPr>
    <w:rPr>
      <w:rFonts w:ascii="Times New Roman" w:hAnsi="Times New Roman"/>
      <w:caps/>
    </w:rPr>
  </w:style>
  <w:style w:type="character" w:customStyle="1" w:styleId="TtuloCar">
    <w:name w:val="Título Car"/>
    <w:basedOn w:val="Fuentedeprrafopredeter"/>
    <w:link w:val="Ttulo"/>
    <w:uiPriority w:val="10"/>
    <w:rsid w:val="001315A0"/>
    <w:rPr>
      <w:rFonts w:ascii="Times New Roman" w:hAnsi="Times New Roman"/>
      <w:caps/>
    </w:rPr>
  </w:style>
  <w:style w:type="paragraph" w:customStyle="1" w:styleId="Nombredelautor">
    <w:name w:val="Nombre del autor"/>
    <w:basedOn w:val="Normal"/>
    <w:qFormat/>
    <w:rsid w:val="00AE40E9"/>
    <w:pPr>
      <w:jc w:val="center"/>
    </w:pPr>
    <w:rPr>
      <w:rFonts w:asciiTheme="majorHAnsi" w:hAnsiTheme="majorHAnsi"/>
    </w:rPr>
  </w:style>
  <w:style w:type="paragraph" w:customStyle="1" w:styleId="Informacindelautor">
    <w:name w:val="Información del autor"/>
    <w:basedOn w:val="Normal"/>
    <w:qFormat/>
    <w:rsid w:val="00AE40E9"/>
    <w:pPr>
      <w:jc w:val="right"/>
    </w:pPr>
  </w:style>
  <w:style w:type="paragraph" w:styleId="Encabezado">
    <w:name w:val="header"/>
    <w:basedOn w:val="Normal"/>
    <w:link w:val="EncabezadoCar"/>
    <w:uiPriority w:val="99"/>
    <w:rsid w:val="00B76BB3"/>
    <w:pPr>
      <w:tabs>
        <w:tab w:val="center" w:pos="4680"/>
        <w:tab w:val="right" w:pos="9360"/>
      </w:tabs>
      <w:spacing w:line="240" w:lineRule="auto"/>
      <w:jc w:val="right"/>
    </w:pPr>
    <w:rPr>
      <w:caps/>
      <w:sz w:val="18"/>
    </w:rPr>
  </w:style>
  <w:style w:type="character" w:customStyle="1" w:styleId="EncabezadoCar">
    <w:name w:val="Encabezado Car"/>
    <w:basedOn w:val="Fuentedeprrafopredeter"/>
    <w:link w:val="Encabezado"/>
    <w:uiPriority w:val="99"/>
    <w:rsid w:val="001315A0"/>
    <w:rPr>
      <w:caps/>
      <w:sz w:val="18"/>
    </w:rPr>
  </w:style>
  <w:style w:type="paragraph" w:styleId="Sinespaciado">
    <w:name w:val="No Spacing"/>
    <w:uiPriority w:val="1"/>
    <w:semiHidden/>
    <w:qFormat/>
    <w:rsid w:val="00AE40E9"/>
    <w:pPr>
      <w:spacing w:line="192" w:lineRule="auto"/>
    </w:pPr>
  </w:style>
  <w:style w:type="character" w:customStyle="1" w:styleId="Ttulo1Car">
    <w:name w:val="Título 1 Car"/>
    <w:basedOn w:val="Fuentedeprrafopredeter"/>
    <w:link w:val="Ttulo1"/>
    <w:uiPriority w:val="9"/>
    <w:rsid w:val="006E0794"/>
    <w:rPr>
      <w:rFonts w:ascii="Times New Roman" w:hAnsi="Times New Roman"/>
      <w:caps/>
    </w:rPr>
  </w:style>
  <w:style w:type="paragraph" w:styleId="TtuloTDC">
    <w:name w:val="TOC Heading"/>
    <w:basedOn w:val="Normal"/>
    <w:next w:val="Normal"/>
    <w:uiPriority w:val="39"/>
    <w:qFormat/>
    <w:rsid w:val="00B76BB3"/>
    <w:pPr>
      <w:jc w:val="center"/>
    </w:pPr>
    <w:rPr>
      <w:rFonts w:ascii="Times New Roman" w:hAnsi="Times New Roman"/>
    </w:rPr>
  </w:style>
  <w:style w:type="paragraph" w:styleId="Sangranormal">
    <w:name w:val="Normal Indent"/>
    <w:basedOn w:val="Normal"/>
    <w:uiPriority w:val="99"/>
    <w:rsid w:val="002078A4"/>
    <w:pPr>
      <w:ind w:firstLine="720"/>
    </w:pPr>
  </w:style>
  <w:style w:type="paragraph" w:customStyle="1" w:styleId="Nuevaescena">
    <w:name w:val="Nueva escena"/>
    <w:basedOn w:val="Normal"/>
    <w:qFormat/>
    <w:rsid w:val="002078A4"/>
    <w:pPr>
      <w:jc w:val="center"/>
    </w:pPr>
  </w:style>
  <w:style w:type="paragraph" w:customStyle="1" w:styleId="Fin">
    <w:name w:val="Fin"/>
    <w:basedOn w:val="Normal"/>
    <w:qFormat/>
    <w:rsid w:val="00463B95"/>
    <w:pPr>
      <w:jc w:val="center"/>
    </w:pPr>
    <w:rPr>
      <w:rFonts w:ascii="Times New Roman" w:hAnsi="Times New Roman"/>
    </w:rPr>
  </w:style>
  <w:style w:type="character" w:customStyle="1" w:styleId="Ttulo2Car">
    <w:name w:val="Título 2 Car"/>
    <w:basedOn w:val="Fuentedeprrafopredeter"/>
    <w:link w:val="Ttulo2"/>
    <w:uiPriority w:val="9"/>
    <w:rsid w:val="00B55FEF"/>
    <w:rPr>
      <w:rFonts w:asciiTheme="majorHAnsi" w:eastAsiaTheme="majorEastAsia" w:hAnsiTheme="majorHAnsi" w:cstheme="majorBidi"/>
      <w:caps/>
      <w:szCs w:val="26"/>
    </w:rPr>
  </w:style>
  <w:style w:type="paragraph" w:styleId="TDC1">
    <w:name w:val="toc 1"/>
    <w:basedOn w:val="Normal"/>
    <w:next w:val="Normal"/>
    <w:autoRedefine/>
    <w:uiPriority w:val="39"/>
    <w:rsid w:val="00DA2E5D"/>
    <w:pPr>
      <w:spacing w:after="100"/>
    </w:pPr>
  </w:style>
  <w:style w:type="paragraph" w:styleId="TDC2">
    <w:name w:val="toc 2"/>
    <w:basedOn w:val="Normal"/>
    <w:next w:val="Normal"/>
    <w:autoRedefine/>
    <w:uiPriority w:val="39"/>
    <w:rsid w:val="00DA2E5D"/>
    <w:pPr>
      <w:spacing w:after="100"/>
      <w:ind w:left="240"/>
    </w:pPr>
  </w:style>
  <w:style w:type="character" w:styleId="Hipervnculo">
    <w:name w:val="Hyperlink"/>
    <w:basedOn w:val="Fuentedeprrafopredeter"/>
    <w:uiPriority w:val="99"/>
    <w:rsid w:val="00DA2E5D"/>
    <w:rPr>
      <w:color w:val="5F5F5F" w:themeColor="hyperlink"/>
      <w:u w:val="single"/>
    </w:rPr>
  </w:style>
  <w:style w:type="paragraph" w:styleId="NormalWeb">
    <w:name w:val="Normal (Web)"/>
    <w:basedOn w:val="Normal"/>
    <w:uiPriority w:val="99"/>
    <w:semiHidden/>
    <w:unhideWhenUsed/>
    <w:rsid w:val="000C0EE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4913">
      <w:bodyDiv w:val="1"/>
      <w:marLeft w:val="0"/>
      <w:marRight w:val="0"/>
      <w:marTop w:val="0"/>
      <w:marBottom w:val="0"/>
      <w:divBdr>
        <w:top w:val="none" w:sz="0" w:space="0" w:color="auto"/>
        <w:left w:val="none" w:sz="0" w:space="0" w:color="auto"/>
        <w:bottom w:val="none" w:sz="0" w:space="0" w:color="auto"/>
        <w:right w:val="none" w:sz="0" w:space="0" w:color="auto"/>
      </w:divBdr>
    </w:div>
    <w:div w:id="7419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en\AppData\Roaming\Microsoft\Templates\Escribir%20una%20nove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DA1999E3F245268CE3C78E869FFD80"/>
        <w:category>
          <w:name w:val="General"/>
          <w:gallery w:val="placeholder"/>
        </w:category>
        <w:types>
          <w:type w:val="bbPlcHdr"/>
        </w:types>
        <w:behaviors>
          <w:behavior w:val="content"/>
        </w:behaviors>
        <w:guid w:val="{E94BA7DB-1990-4873-B3AE-811DD8D63E25}"/>
      </w:docPartPr>
      <w:docPartBody>
        <w:p w:rsidR="00000000" w:rsidRDefault="007564C5">
          <w:pPr>
            <w:pStyle w:val="15DA1999E3F245268CE3C78E869FFD80"/>
          </w:pPr>
          <w:r w:rsidRPr="00AE40E9">
            <w:rPr>
              <w:lang w:bidi="es-ES"/>
            </w:rPr>
            <w:t>[Nombre del agente (si tiene uno), en caso contrario deje en blanco]</w:t>
          </w:r>
        </w:p>
      </w:docPartBody>
    </w:docPart>
    <w:docPart>
      <w:docPartPr>
        <w:name w:val="49724FD1A7F54494BACC41C557FD7311"/>
        <w:category>
          <w:name w:val="General"/>
          <w:gallery w:val="placeholder"/>
        </w:category>
        <w:types>
          <w:type w:val="bbPlcHdr"/>
        </w:types>
        <w:behaviors>
          <w:behavior w:val="content"/>
        </w:behaviors>
        <w:guid w:val="{C21ABE69-C82C-4F35-A00E-C8CDA6E5C86F}"/>
      </w:docPartPr>
      <w:docPartBody>
        <w:p w:rsidR="00000000" w:rsidRDefault="007564C5">
          <w:pPr>
            <w:pStyle w:val="49724FD1A7F54494BACC41C557FD7311"/>
          </w:pPr>
          <w:r w:rsidRPr="00EF498A">
            <w:rPr>
              <w:lang w:bidi="es-ES"/>
            </w:rPr>
            <w:t>[ESCRIBA EL TÍTULO AQUÍ]</w:t>
          </w:r>
        </w:p>
      </w:docPartBody>
    </w:docPart>
    <w:docPart>
      <w:docPartPr>
        <w:name w:val="641CACEE913B44F28222B01D537D3190"/>
        <w:category>
          <w:name w:val="General"/>
          <w:gallery w:val="placeholder"/>
        </w:category>
        <w:types>
          <w:type w:val="bbPlcHdr"/>
        </w:types>
        <w:behaviors>
          <w:behavior w:val="content"/>
        </w:behaviors>
        <w:guid w:val="{51DF5BC3-6AEF-4431-A1BD-2113A3469E1F}"/>
      </w:docPartPr>
      <w:docPartBody>
        <w:p w:rsidR="003D6734" w:rsidRPr="00AE40E9" w:rsidRDefault="007564C5" w:rsidP="00AE40E9">
          <w:pPr>
            <w:pStyle w:val="TipText"/>
            <w:rPr>
              <w:rFonts w:eastAsia="Songti SC"/>
            </w:rPr>
          </w:pPr>
          <w:r w:rsidRPr="00AE40E9">
            <w:rPr>
              <w:rFonts w:eastAsia="Songti SC"/>
              <w:lang w:bidi="es-ES"/>
            </w:rPr>
            <w:t>Algunas sugerencias para escribir títulos excelentes:</w:t>
          </w:r>
        </w:p>
        <w:p w:rsidR="003D6734" w:rsidRPr="00AE40E9" w:rsidRDefault="007564C5" w:rsidP="00AE40E9">
          <w:pPr>
            <w:pStyle w:val="TipTextBullet"/>
          </w:pPr>
          <w:r w:rsidRPr="00AE40E9">
            <w:rPr>
              <w:lang w:bidi="es-ES"/>
            </w:rPr>
            <w:t>Use un título de lo más atractivo.</w:t>
          </w:r>
        </w:p>
        <w:p w:rsidR="003D6734" w:rsidRPr="00AE40E9" w:rsidRDefault="007564C5" w:rsidP="00AE40E9">
          <w:pPr>
            <w:pStyle w:val="TipTextBullet"/>
          </w:pPr>
          <w:r w:rsidRPr="00AE40E9">
            <w:rPr>
              <w:lang w:bidi="es-ES"/>
            </w:rPr>
            <w:t>Los títulos breves y eficaces atraen a los lectores.</w:t>
          </w:r>
        </w:p>
        <w:p w:rsidR="003D6734" w:rsidRPr="00AE40E9" w:rsidRDefault="007564C5" w:rsidP="00AE40E9">
          <w:pPr>
            <w:pStyle w:val="TipTextBullet"/>
          </w:pPr>
          <w:r w:rsidRPr="00AE40E9">
            <w:rPr>
              <w:lang w:bidi="es-ES"/>
            </w:rPr>
            <w:t xml:space="preserve">El título deberá seguir el tema de la </w:t>
          </w:r>
          <w:r w:rsidRPr="00AE40E9">
            <w:rPr>
              <w:lang w:bidi="es-ES"/>
            </w:rPr>
            <w:t>obra de ficción.</w:t>
          </w:r>
        </w:p>
        <w:p w:rsidR="00000000" w:rsidRDefault="007564C5">
          <w:pPr>
            <w:pStyle w:val="641CACEE913B44F28222B01D537D3190"/>
          </w:pPr>
          <w:r w:rsidRPr="00AE40E9">
            <w:rPr>
              <w:lang w:bidi="es-ES"/>
            </w:rPr>
            <w:t>Use herramientas modernas como Headline Analyzers para capturar títulos legibles y con un mayor valor emocional.</w:t>
          </w:r>
        </w:p>
      </w:docPartBody>
    </w:docPart>
    <w:docPart>
      <w:docPartPr>
        <w:name w:val="28FB5A1012A04B3AA38C3088CC9B4538"/>
        <w:category>
          <w:name w:val="General"/>
          <w:gallery w:val="placeholder"/>
        </w:category>
        <w:types>
          <w:type w:val="bbPlcHdr"/>
        </w:types>
        <w:behaviors>
          <w:behavior w:val="content"/>
        </w:behaviors>
        <w:guid w:val="{A0BB94A5-2B6E-460E-AB61-DC26A2DD891F}"/>
      </w:docPartPr>
      <w:docPartBody>
        <w:p w:rsidR="00000000" w:rsidRDefault="007564C5">
          <w:pPr>
            <w:pStyle w:val="28FB5A1012A04B3AA38C3088CC9B4538"/>
          </w:pPr>
          <w:r w:rsidRPr="006E0794">
            <w:rPr>
              <w:lang w:bidi="es-ES"/>
            </w:rPr>
            <w:t>En cada página, se mostrarán los apellidos del autor, el título de la obra y el número de página en la esquina superior derecha de la página. Esta plantilla está configurada para que cuando cambie el título del do</w:t>
          </w:r>
          <w:r w:rsidRPr="006E0794">
            <w:rPr>
              <w:lang w:bidi="es-ES"/>
            </w:rPr>
            <w:t>cumento o el nombre del autor (único autor), luego, el encabezado de cada página se actualizará automáticamente. Un ejemplo del encabezado es: MATÍAS, LA ASCENSIÓN, 23.</w:t>
          </w:r>
        </w:p>
      </w:docPartBody>
    </w:docPart>
    <w:docPart>
      <w:docPartPr>
        <w:name w:val="AFAB26981FCB4955897D1030199C0892"/>
        <w:category>
          <w:name w:val="General"/>
          <w:gallery w:val="placeholder"/>
        </w:category>
        <w:types>
          <w:type w:val="bbPlcHdr"/>
        </w:types>
        <w:behaviors>
          <w:behavior w:val="content"/>
        </w:behaviors>
        <w:guid w:val="{90C2FBB3-D1A8-4CE6-BD96-E633F9CC616F}"/>
      </w:docPartPr>
      <w:docPartBody>
        <w:p w:rsidR="00000000" w:rsidRDefault="007564C5">
          <w:pPr>
            <w:pStyle w:val="AFAB26981FCB4955897D1030199C0892"/>
          </w:pPr>
          <w:r w:rsidRPr="00AE40E9">
            <w:rPr>
              <w:rStyle w:val="TtuloCar"/>
              <w:rFonts w:eastAsiaTheme="minorEastAsia"/>
              <w:lang w:bidi="es-ES"/>
            </w:rPr>
            <w:t>por</w:t>
          </w:r>
        </w:p>
      </w:docPartBody>
    </w:docPart>
    <w:docPart>
      <w:docPartPr>
        <w:name w:val="1C300183F70748DEAD993A4293168BDD"/>
        <w:category>
          <w:name w:val="General"/>
          <w:gallery w:val="placeholder"/>
        </w:category>
        <w:types>
          <w:type w:val="bbPlcHdr"/>
        </w:types>
        <w:behaviors>
          <w:behavior w:val="content"/>
        </w:behaviors>
        <w:guid w:val="{81BB44C6-2170-4515-8C27-6A6EF6564D84}"/>
      </w:docPartPr>
      <w:docPartBody>
        <w:p w:rsidR="00000000" w:rsidRDefault="007564C5">
          <w:pPr>
            <w:pStyle w:val="1C300183F70748DEAD993A4293168BDD"/>
          </w:pPr>
          <w:r w:rsidRPr="000C0EE8">
            <w:rPr>
              <w:lang w:bidi="es-ES"/>
            </w:rPr>
            <w:t>Nombre del autor</w:t>
          </w:r>
        </w:p>
      </w:docPartBody>
    </w:docPart>
    <w:docPart>
      <w:docPartPr>
        <w:name w:val="B4DD4A7FE0E845D08F6DE8CC119D05AF"/>
        <w:category>
          <w:name w:val="General"/>
          <w:gallery w:val="placeholder"/>
        </w:category>
        <w:types>
          <w:type w:val="bbPlcHdr"/>
        </w:types>
        <w:behaviors>
          <w:behavior w:val="content"/>
        </w:behaviors>
        <w:guid w:val="{BD906E78-B205-4DC3-942E-BB0CF22BDAA6}"/>
      </w:docPartPr>
      <w:docPartBody>
        <w:p w:rsidR="00000000" w:rsidRDefault="007564C5">
          <w:pPr>
            <w:pStyle w:val="B4DD4A7FE0E845D08F6DE8CC119D05AF"/>
          </w:pPr>
          <w:r w:rsidRPr="000C0EE8">
            <w:rPr>
              <w:lang w:bidi="es-ES"/>
            </w:rPr>
            <w:t>Apellidos del autor</w:t>
          </w:r>
        </w:p>
      </w:docPartBody>
    </w:docPart>
    <w:docPart>
      <w:docPartPr>
        <w:name w:val="E5879379638949EF8E5DAB4430D70332"/>
        <w:category>
          <w:name w:val="General"/>
          <w:gallery w:val="placeholder"/>
        </w:category>
        <w:types>
          <w:type w:val="bbPlcHdr"/>
        </w:types>
        <w:behaviors>
          <w:behavior w:val="content"/>
        </w:behaviors>
        <w:guid w:val="{67576138-8DC3-495B-B297-08DD2C85B780}"/>
      </w:docPartPr>
      <w:docPartBody>
        <w:p w:rsidR="00000000" w:rsidRDefault="007564C5">
          <w:pPr>
            <w:pStyle w:val="E5879379638949EF8E5DAB4430D70332"/>
          </w:pPr>
          <w:r w:rsidRPr="00AE40E9">
            <w:rPr>
              <w:lang w:bidi="es-ES"/>
            </w:rPr>
            <w:t xml:space="preserve">Aproximadamente </w:t>
          </w:r>
          <w:r w:rsidRPr="00AE40E9">
            <w:rPr>
              <w:color w:val="3465A4"/>
              <w:lang w:bidi="es-ES"/>
            </w:rPr>
            <w:t>[Escriba el número de palabras redondeado a la centena más próxima]</w:t>
          </w:r>
          <w:r w:rsidRPr="00AE40E9">
            <w:rPr>
              <w:lang w:bidi="es-ES"/>
            </w:rPr>
            <w:t xml:space="preserve"> palabras</w:t>
          </w:r>
        </w:p>
      </w:docPartBody>
    </w:docPart>
    <w:docPart>
      <w:docPartPr>
        <w:name w:val="1592BE5F0D7D453C8F01FBBB2FC091F8"/>
        <w:category>
          <w:name w:val="General"/>
          <w:gallery w:val="placeholder"/>
        </w:category>
        <w:types>
          <w:type w:val="bbPlcHdr"/>
        </w:types>
        <w:behaviors>
          <w:behavior w:val="content"/>
        </w:behaviors>
        <w:guid w:val="{DE1DA52E-8115-4969-A3DB-357E8638480B}"/>
      </w:docPartPr>
      <w:docPartBody>
        <w:p w:rsidR="00000000" w:rsidRDefault="007564C5">
          <w:pPr>
            <w:pStyle w:val="1592BE5F0D7D453C8F01FBBB2FC091F8"/>
          </w:pPr>
          <w:r w:rsidRPr="00AE40E9">
            <w:rPr>
              <w:lang w:bidi="es-ES"/>
            </w:rPr>
            <w:t xml:space="preserve">[Su nombre legal] </w:t>
          </w:r>
        </w:p>
      </w:docPartBody>
    </w:docPart>
    <w:docPart>
      <w:docPartPr>
        <w:name w:val="300143C1AF9E40AA8E4E516C78019515"/>
        <w:category>
          <w:name w:val="General"/>
          <w:gallery w:val="placeholder"/>
        </w:category>
        <w:types>
          <w:type w:val="bbPlcHdr"/>
        </w:types>
        <w:behaviors>
          <w:behavior w:val="content"/>
        </w:behaviors>
        <w:guid w:val="{CA0413C2-6517-4183-A9A3-8404D37789DB}"/>
      </w:docPartPr>
      <w:docPartBody>
        <w:p w:rsidR="00000000" w:rsidRDefault="007564C5">
          <w:pPr>
            <w:pStyle w:val="300143C1AF9E40AA8E4E516C78019515"/>
          </w:pPr>
          <w:r w:rsidRPr="00AE40E9">
            <w:rPr>
              <w:lang w:bidi="es-ES"/>
            </w:rPr>
            <w:t>[Dirección</w:t>
          </w:r>
          <w:r w:rsidRPr="00AE40E9">
            <w:rPr>
              <w:lang w:bidi="es-ES"/>
            </w:rPr>
            <w:t>]</w:t>
          </w:r>
        </w:p>
      </w:docPartBody>
    </w:docPart>
    <w:docPart>
      <w:docPartPr>
        <w:name w:val="337AABE5236A49BE917AD78ADA92A941"/>
        <w:category>
          <w:name w:val="General"/>
          <w:gallery w:val="placeholder"/>
        </w:category>
        <w:types>
          <w:type w:val="bbPlcHdr"/>
        </w:types>
        <w:behaviors>
          <w:behavior w:val="content"/>
        </w:behaviors>
        <w:guid w:val="{3D63DE4F-E987-479B-AA1F-3A730BDA2EC2}"/>
      </w:docPartPr>
      <w:docPartBody>
        <w:p w:rsidR="00000000" w:rsidRDefault="007564C5">
          <w:pPr>
            <w:pStyle w:val="337AABE5236A49BE917AD78ADA92A941"/>
          </w:pPr>
          <w:r w:rsidRPr="00AE40E9">
            <w:rPr>
              <w:lang w:bidi="es-ES"/>
            </w:rPr>
            <w:t>[Número de teléfono]</w:t>
          </w:r>
        </w:p>
      </w:docPartBody>
    </w:docPart>
    <w:docPart>
      <w:docPartPr>
        <w:name w:val="6CE953855D53483CAD4C77660B464608"/>
        <w:category>
          <w:name w:val="General"/>
          <w:gallery w:val="placeholder"/>
        </w:category>
        <w:types>
          <w:type w:val="bbPlcHdr"/>
        </w:types>
        <w:behaviors>
          <w:behavior w:val="content"/>
        </w:behaviors>
        <w:guid w:val="{CEB78937-3431-491C-AC4B-3D05182132FE}"/>
      </w:docPartPr>
      <w:docPartBody>
        <w:p w:rsidR="00000000" w:rsidRDefault="007564C5">
          <w:pPr>
            <w:pStyle w:val="6CE953855D53483CAD4C77660B464608"/>
          </w:pPr>
          <w:r w:rsidRPr="00AE40E9">
            <w:rPr>
              <w:lang w:bidi="es-ES"/>
            </w:rPr>
            <w:t>[Dirección de correo electrónico]</w:t>
          </w:r>
        </w:p>
      </w:docPartBody>
    </w:docPart>
    <w:docPart>
      <w:docPartPr>
        <w:name w:val="74E56F58147F4C26AE739D9AEE092876"/>
        <w:category>
          <w:name w:val="General"/>
          <w:gallery w:val="placeholder"/>
        </w:category>
        <w:types>
          <w:type w:val="bbPlcHdr"/>
        </w:types>
        <w:behaviors>
          <w:behavior w:val="content"/>
        </w:behaviors>
        <w:guid w:val="{46636888-C944-4EDE-8D72-700505585082}"/>
      </w:docPartPr>
      <w:docPartBody>
        <w:p w:rsidR="00000000" w:rsidRDefault="007564C5">
          <w:pPr>
            <w:pStyle w:val="74E56F58147F4C26AE739D9AEE092876"/>
          </w:pPr>
          <w:r w:rsidRPr="00AE40E9">
            <w:rPr>
              <w:lang w:bidi="es-ES"/>
            </w:rPr>
            <w:t>[Sitio web]</w:t>
          </w:r>
        </w:p>
      </w:docPartBody>
    </w:docPart>
    <w:docPart>
      <w:docPartPr>
        <w:name w:val="5AD218D1A6DA4B0E9B4E5EFCA5CEFE34"/>
        <w:category>
          <w:name w:val="General"/>
          <w:gallery w:val="placeholder"/>
        </w:category>
        <w:types>
          <w:type w:val="bbPlcHdr"/>
        </w:types>
        <w:behaviors>
          <w:behavior w:val="content"/>
        </w:behaviors>
        <w:guid w:val="{0F74A8DD-6F52-4E77-A3B8-9C98E965A2A1}"/>
      </w:docPartPr>
      <w:docPartBody>
        <w:p w:rsidR="003D6734" w:rsidRPr="00B76BB3" w:rsidRDefault="007564C5" w:rsidP="00B76BB3">
          <w:pPr>
            <w:pStyle w:val="TipText"/>
          </w:pPr>
          <w:r w:rsidRPr="00B76BB3">
            <w:rPr>
              <w:lang w:bidi="es-ES"/>
            </w:rPr>
            <w:t>Las obras de ficción no requieren necesariamente una tabla de contenido. Sin embargo, si los nombres de los capítulos de la novela tienen</w:t>
          </w:r>
          <w:r w:rsidRPr="00B76BB3">
            <w:rPr>
              <w:lang w:bidi="es-ES"/>
            </w:rPr>
            <w:t xml:space="preserve"> títulos descriptivos, es una buena idea ponerlos en dicha tabla. Esto ofrecerá una vista general de la novela de un vistazo. </w:t>
          </w:r>
        </w:p>
        <w:p w:rsidR="00000000" w:rsidRDefault="007564C5">
          <w:pPr>
            <w:pStyle w:val="5AD218D1A6DA4B0E9B4E5EFCA5CEFE34"/>
          </w:pPr>
          <w:r w:rsidRPr="00B76BB3">
            <w:rPr>
              <w:lang w:bidi="es-ES"/>
            </w:rPr>
            <w:t>Para asegurarse de que la tabla de contenido se pueda actualizar automáticamente, asegúrese de que todos los títulos tienen el fo</w:t>
          </w:r>
          <w:r w:rsidRPr="00B76BB3">
            <w:rPr>
              <w:lang w:bidi="es-ES"/>
            </w:rPr>
            <w:t>rmato correcto con uno de los estilos siguientes: Título 1, Título 2 y Título 3. Después de formatear el documento, vuelva a la tabla de contenido y haga clic derecho. Elija "Actualizar campo" en el menú contextual para actualizar automáticamente.</w:t>
          </w:r>
        </w:p>
      </w:docPartBody>
    </w:docPart>
    <w:docPart>
      <w:docPartPr>
        <w:name w:val="E884250DD0284C97918017B65B4E1C6B"/>
        <w:category>
          <w:name w:val="General"/>
          <w:gallery w:val="placeholder"/>
        </w:category>
        <w:types>
          <w:type w:val="bbPlcHdr"/>
        </w:types>
        <w:behaviors>
          <w:behavior w:val="content"/>
        </w:behaviors>
        <w:guid w:val="{6D766155-0B24-4622-8830-B3EB1590BFE0}"/>
      </w:docPartPr>
      <w:docPartBody>
        <w:p w:rsidR="00000000" w:rsidRDefault="007564C5">
          <w:pPr>
            <w:pStyle w:val="E884250DD0284C97918017B65B4E1C6B"/>
          </w:pPr>
          <w:r w:rsidRPr="00DA2E5D">
            <w:rPr>
              <w:lang w:bidi="es-ES"/>
            </w:rPr>
            <w:t>Tabla de contenido</w:t>
          </w:r>
        </w:p>
      </w:docPartBody>
    </w:docPart>
    <w:docPart>
      <w:docPartPr>
        <w:name w:val="B863F3D3CF0C4FB89BA5763D1A02FA28"/>
        <w:category>
          <w:name w:val="General"/>
          <w:gallery w:val="placeholder"/>
        </w:category>
        <w:types>
          <w:type w:val="bbPlcHdr"/>
        </w:types>
        <w:behaviors>
          <w:behavior w:val="content"/>
        </w:behaviors>
        <w:guid w:val="{CFD3ED15-B35A-454C-96D5-E782266D627B}"/>
      </w:docPartPr>
      <w:docPartBody>
        <w:p w:rsidR="00000000" w:rsidRDefault="007564C5">
          <w:pPr>
            <w:pStyle w:val="B863F3D3CF0C4FB89BA5763D1A02FA28"/>
          </w:pPr>
          <w:r w:rsidRPr="00B55FEF">
            <w:rPr>
              <w:lang w:bidi="es-ES"/>
            </w:rPr>
            <w:t>[Capítul</w:t>
          </w:r>
          <w:r w:rsidRPr="00B55FEF">
            <w:rPr>
              <w:lang w:bidi="es-ES"/>
            </w:rPr>
            <w:t>o 1]</w:t>
          </w:r>
        </w:p>
      </w:docPartBody>
    </w:docPart>
    <w:docPart>
      <w:docPartPr>
        <w:name w:val="3AA3AD1F8CBE4A6EA9CAC6433232B043"/>
        <w:category>
          <w:name w:val="General"/>
          <w:gallery w:val="placeholder"/>
        </w:category>
        <w:types>
          <w:type w:val="bbPlcHdr"/>
        </w:types>
        <w:behaviors>
          <w:behavior w:val="content"/>
        </w:behaviors>
        <w:guid w:val="{9CE25481-DA9A-4F8E-A5DC-1F32327BDDCA}"/>
      </w:docPartPr>
      <w:docPartBody>
        <w:p w:rsidR="00000000" w:rsidRDefault="007564C5">
          <w:pPr>
            <w:pStyle w:val="3AA3AD1F8CBE4A6EA9CAC6433232B043"/>
          </w:pPr>
          <w:r w:rsidRPr="00B55FEF">
            <w:rPr>
              <w:lang w:bidi="es-ES"/>
            </w:rPr>
            <w:t>[Escriba el título del capítulo aquí]</w:t>
          </w:r>
        </w:p>
      </w:docPartBody>
    </w:docPart>
    <w:docPart>
      <w:docPartPr>
        <w:name w:val="0B64D656F1154C8D9A1D25FF59E53162"/>
        <w:category>
          <w:name w:val="General"/>
          <w:gallery w:val="placeholder"/>
        </w:category>
        <w:types>
          <w:type w:val="bbPlcHdr"/>
        </w:types>
        <w:behaviors>
          <w:behavior w:val="content"/>
        </w:behaviors>
        <w:guid w:val="{4B648E75-9952-41A9-B114-0F5DB1190889}"/>
      </w:docPartPr>
      <w:docPartBody>
        <w:p w:rsidR="00000000" w:rsidRDefault="007564C5">
          <w:pPr>
            <w:pStyle w:val="0B64D656F1154C8D9A1D25FF59E53162"/>
          </w:pPr>
          <w:r w:rsidRPr="006E0794">
            <w:rPr>
              <w:lang w:bidi="es-ES"/>
            </w:rPr>
            <w:t>El título del capítulo está pensado para aparecer aproximadamente a un tercio de la pág</w:t>
          </w:r>
          <w:r w:rsidRPr="006E0794">
            <w:rPr>
              <w:lang w:bidi="es-ES"/>
            </w:rPr>
            <w:t xml:space="preserve">ina. El espaciado está integrado en el estilo Título 1. Para asegurarse de que el espaciado es correcto, inserte un salto de sección a la página siguiente al final de cada capítulo antes de empezar un capítulo nuevo. Para ello, vaya a la cinta de opciones </w:t>
          </w:r>
          <w:r w:rsidRPr="006E0794">
            <w:rPr>
              <w:lang w:bidi="es-ES"/>
            </w:rPr>
            <w:t>de Diseño, elija "Saltos" y seleccione "Página siguiente" en la sección "Saltos de sección" del menú.</w:t>
          </w:r>
        </w:p>
      </w:docPartBody>
    </w:docPart>
    <w:docPart>
      <w:docPartPr>
        <w:name w:val="B3CE60CABC8D48F4BD3A3054A2E6F620"/>
        <w:category>
          <w:name w:val="General"/>
          <w:gallery w:val="placeholder"/>
        </w:category>
        <w:types>
          <w:type w:val="bbPlcHdr"/>
        </w:types>
        <w:behaviors>
          <w:behavior w:val="content"/>
        </w:behaviors>
        <w:guid w:val="{8BD4B25D-7646-442F-8760-2C577E217A02}"/>
      </w:docPartPr>
      <w:docPartBody>
        <w:p w:rsidR="003D6734" w:rsidRPr="000C0EE8" w:rsidRDefault="007564C5" w:rsidP="000C0EE8">
          <w:pPr>
            <w:pStyle w:val="TipText"/>
          </w:pPr>
          <w:r w:rsidRPr="002078A4">
            <w:rPr>
              <w:lang w:bidi="es-ES"/>
            </w:rPr>
            <w:t xml:space="preserve">Haga clic en "párrafo de apertura" en la parte superior y empiece a escribir el libro. Este es el párrafo de apertura del capítulo, </w:t>
          </w:r>
          <w:r w:rsidRPr="002078A4">
            <w:rPr>
              <w:lang w:bidi="es-ES"/>
            </w:rPr>
            <w:t>por ello no tiene sangría. Presente su historia y prepare el escenario para el resto de la novela. Asegúrese de que las primeras líneas del párrafo introductorio y los primeros párrafos del capítulo capturan el interés de los lectores. Cuánto más visual se</w:t>
          </w:r>
          <w:r w:rsidRPr="002078A4">
            <w:rPr>
              <w:lang w:bidi="es-ES"/>
            </w:rPr>
            <w:t>a su escritura, mejor.</w:t>
          </w:r>
        </w:p>
        <w:p w:rsidR="00000000" w:rsidRDefault="007564C5">
          <w:pPr>
            <w:pStyle w:val="B3CE60CABC8D48F4BD3A3054A2E6F620"/>
          </w:pPr>
          <w:r w:rsidRPr="002078A4">
            <w:rPr>
              <w:lang w:bidi="es-ES"/>
            </w:rPr>
            <w:t>Use el estilo denominado "</w:t>
          </w:r>
          <w:r w:rsidRPr="002078A4">
            <w:rPr>
              <w:b/>
              <w:lang w:bidi="es-ES"/>
            </w:rPr>
            <w:t>Normal</w:t>
          </w:r>
          <w:r w:rsidRPr="002078A4">
            <w:rPr>
              <w:lang w:bidi="es-ES"/>
            </w:rPr>
            <w:t>" para el párrafo de apertura.</w:t>
          </w:r>
        </w:p>
      </w:docPartBody>
    </w:docPart>
    <w:docPart>
      <w:docPartPr>
        <w:name w:val="11EA25C245AC478DBFF3696564DF3279"/>
        <w:category>
          <w:name w:val="General"/>
          <w:gallery w:val="placeholder"/>
        </w:category>
        <w:types>
          <w:type w:val="bbPlcHdr"/>
        </w:types>
        <w:behaviors>
          <w:behavior w:val="content"/>
        </w:behaviors>
        <w:guid w:val="{4363A6FB-C317-4F17-8B84-F1F3A14EDC1A}"/>
      </w:docPartPr>
      <w:docPartBody>
        <w:p w:rsidR="00000000" w:rsidRDefault="007564C5">
          <w:pPr>
            <w:pStyle w:val="11EA25C245AC478DBFF3696564DF3279"/>
          </w:pPr>
          <w:r w:rsidRPr="002078A4">
            <w:rPr>
              <w:rStyle w:val="Textodelmarcadordeposicin"/>
              <w:lang w:bidi="es-ES"/>
            </w:rPr>
            <w:t>[Cuerpo de párrafo siguiente]</w:t>
          </w:r>
        </w:p>
      </w:docPartBody>
    </w:docPart>
    <w:docPart>
      <w:docPartPr>
        <w:name w:val="72520D549B5341488CF2929ECEF7DEE5"/>
        <w:category>
          <w:name w:val="General"/>
          <w:gallery w:val="placeholder"/>
        </w:category>
        <w:types>
          <w:type w:val="bbPlcHdr"/>
        </w:types>
        <w:behaviors>
          <w:behavior w:val="content"/>
        </w:behaviors>
        <w:guid w:val="{CD8548D2-2841-4589-ACCF-D44D6F2262F1}"/>
      </w:docPartPr>
      <w:docPartBody>
        <w:p w:rsidR="003D6734" w:rsidRPr="002078A4" w:rsidRDefault="007564C5" w:rsidP="002078A4">
          <w:pPr>
            <w:pStyle w:val="TipText"/>
            <w:ind w:firstLine="720"/>
          </w:pPr>
          <w:r w:rsidRPr="002078A4">
            <w:rPr>
              <w:lang w:bidi="es-ES"/>
            </w:rPr>
            <w:t xml:space="preserve">Al ser un nuevo párrafo, se le aplicará la sangría en la primera línea. Esto facilita al lector ver un nuevo párrafo entre bloques de </w:t>
          </w:r>
          <w:r w:rsidRPr="002078A4">
            <w:rPr>
              <w:lang w:bidi="es-ES"/>
            </w:rPr>
            <w:t>texto. Pero, esto no representa una nueva escena. Los nuevos comienzos de escena no tienen sangría y seguirán al signo de almohadilla (#).</w:t>
          </w:r>
        </w:p>
        <w:p w:rsidR="003D6734" w:rsidRDefault="007564C5" w:rsidP="002078A4">
          <w:pPr>
            <w:pStyle w:val="TipText"/>
            <w:ind w:firstLine="720"/>
          </w:pPr>
          <w:r w:rsidRPr="002078A4">
            <w:rPr>
              <w:lang w:bidi="es-ES"/>
            </w:rPr>
            <w:t>El segundo párrafo y posteriores de cada capítulo empiezan con una sangría de la primera línea. Esta está integrada e</w:t>
          </w:r>
          <w:r w:rsidRPr="002078A4">
            <w:rPr>
              <w:lang w:bidi="es-ES"/>
            </w:rPr>
            <w:t>n el estilo denominado "</w:t>
          </w:r>
          <w:r w:rsidRPr="002078A4">
            <w:rPr>
              <w:b/>
              <w:lang w:bidi="es-ES"/>
            </w:rPr>
            <w:t>Sangría Normal</w:t>
          </w:r>
          <w:r w:rsidRPr="002078A4">
            <w:rPr>
              <w:lang w:bidi="es-ES"/>
            </w:rPr>
            <w:t>".</w:t>
          </w:r>
        </w:p>
        <w:p w:rsidR="003D6734" w:rsidRPr="002078A4" w:rsidRDefault="007564C5" w:rsidP="002078A4">
          <w:pPr>
            <w:pStyle w:val="TipTextBullet"/>
          </w:pPr>
          <w:r w:rsidRPr="002078A4">
            <w:rPr>
              <w:lang w:bidi="es-ES"/>
            </w:rPr>
            <w:t xml:space="preserve">Empiece cada capítulo nuevo en una página nueva. </w:t>
          </w:r>
        </w:p>
        <w:p w:rsidR="003D6734" w:rsidRPr="002078A4" w:rsidRDefault="007564C5" w:rsidP="002078A4">
          <w:pPr>
            <w:pStyle w:val="TipTextBullet"/>
          </w:pPr>
          <w:r w:rsidRPr="002078A4">
            <w:rPr>
              <w:lang w:bidi="es-ES"/>
            </w:rPr>
            <w:t>No agregue espacios adicionales entre párrafos. Todas las líneas tienen un espaciado doble. El formato de espaciado doble está integrado en los estilos Normal.</w:t>
          </w:r>
        </w:p>
        <w:p w:rsidR="003D6734" w:rsidRPr="002078A4" w:rsidRDefault="007564C5" w:rsidP="002078A4">
          <w:pPr>
            <w:pStyle w:val="TipTextBullet"/>
          </w:pPr>
          <w:r>
            <w:rPr>
              <w:lang w:bidi="es-ES"/>
            </w:rPr>
            <w:t>Despu</w:t>
          </w:r>
          <w:r>
            <w:rPr>
              <w:lang w:bidi="es-ES"/>
            </w:rPr>
            <w:t>és de todos los signos de puntuación, use solo un único espacio antes de empezar la siguiente frase.</w:t>
          </w:r>
        </w:p>
        <w:p w:rsidR="00000000" w:rsidRDefault="007564C5">
          <w:pPr>
            <w:pStyle w:val="72520D549B5341488CF2929ECEF7DEE5"/>
          </w:pPr>
          <w:r w:rsidRPr="002078A4">
            <w:rPr>
              <w:lang w:bidi="es-ES"/>
            </w:rPr>
            <w:t xml:space="preserve">No use el subrayado en su manuscrito. Sin embargo, puede poner cosas </w:t>
          </w:r>
          <w:r w:rsidRPr="002078A4">
            <w:rPr>
              <w:i/>
              <w:lang w:bidi="es-ES"/>
            </w:rPr>
            <w:t>en cursiva</w:t>
          </w:r>
          <w:r w:rsidRPr="002078A4">
            <w:rPr>
              <w:lang w:bidi="es-ES"/>
            </w:rPr>
            <w:t xml:space="preserve">. </w:t>
          </w:r>
        </w:p>
      </w:docPartBody>
    </w:docPart>
    <w:docPart>
      <w:docPartPr>
        <w:name w:val="960554E0A0A642358937F822E86B5E05"/>
        <w:category>
          <w:name w:val="General"/>
          <w:gallery w:val="placeholder"/>
        </w:category>
        <w:types>
          <w:type w:val="bbPlcHdr"/>
        </w:types>
        <w:behaviors>
          <w:behavior w:val="content"/>
        </w:behaviors>
        <w:guid w:val="{7B728764-EAA1-4F2D-8F5D-00042C106587}"/>
      </w:docPartPr>
      <w:docPartBody>
        <w:p w:rsidR="003D6734" w:rsidRPr="00463B95" w:rsidRDefault="007564C5" w:rsidP="00463B95">
          <w:pPr>
            <w:pStyle w:val="TipText"/>
          </w:pPr>
          <w:r w:rsidRPr="00463B95">
            <w:rPr>
              <w:rStyle w:val="Textodelmarcadordeposicin"/>
              <w:lang w:bidi="es-ES"/>
            </w:rPr>
            <w:t xml:space="preserve">La almohadilla (#) indica el principio de una nueva escena en el mismo capítulo. No se necesita un salto de sección para </w:t>
          </w:r>
          <w:r w:rsidRPr="00463B95">
            <w:rPr>
              <w:rStyle w:val="Textodelmarcadordeposicin"/>
              <w:lang w:bidi="es-ES"/>
            </w:rPr>
            <w:t>separarla de la escena anterior.</w:t>
          </w:r>
        </w:p>
        <w:p w:rsidR="00000000" w:rsidRDefault="007564C5">
          <w:pPr>
            <w:pStyle w:val="960554E0A0A642358937F822E86B5E05"/>
          </w:pPr>
          <w:r w:rsidRPr="00463B95">
            <w:rPr>
              <w:lang w:bidi="es-ES"/>
            </w:rPr>
            <w:t>Cada capítulo de una novela puede contener varias escenas diferentes. En estas escenas se describen las acciones y los diálogos. Cada escena tendrá un principio, una parte central y un final.</w:t>
          </w:r>
        </w:p>
      </w:docPartBody>
    </w:docPart>
    <w:docPart>
      <w:docPartPr>
        <w:name w:val="167D4C1DF0634EF28711D1A0FB2066B5"/>
        <w:category>
          <w:name w:val="General"/>
          <w:gallery w:val="placeholder"/>
        </w:category>
        <w:types>
          <w:type w:val="bbPlcHdr"/>
        </w:types>
        <w:behaviors>
          <w:behavior w:val="content"/>
        </w:behaviors>
        <w:guid w:val="{A9EBE831-42EE-4BAF-802E-AF18EE392B1C}"/>
      </w:docPartPr>
      <w:docPartBody>
        <w:p w:rsidR="00000000" w:rsidRDefault="007564C5">
          <w:pPr>
            <w:pStyle w:val="167D4C1DF0634EF28711D1A0FB2066B5"/>
          </w:pPr>
          <w:r w:rsidRPr="002078A4">
            <w:rPr>
              <w:lang w:bidi="es-ES"/>
            </w:rPr>
            <w:t>[La nueva escena empieza sin sa</w:t>
          </w:r>
          <w:r w:rsidRPr="002078A4">
            <w:rPr>
              <w:lang w:bidi="es-ES"/>
            </w:rPr>
            <w:t>ngría]</w:t>
          </w:r>
        </w:p>
      </w:docPartBody>
    </w:docPart>
    <w:docPart>
      <w:docPartPr>
        <w:name w:val="4829D3A649B3466F8F9619EADB2E33EA"/>
        <w:category>
          <w:name w:val="General"/>
          <w:gallery w:val="placeholder"/>
        </w:category>
        <w:types>
          <w:type w:val="bbPlcHdr"/>
        </w:types>
        <w:behaviors>
          <w:behavior w:val="content"/>
        </w:behaviors>
        <w:guid w:val="{EA4862A9-A762-44A2-8BE0-740E59E36C84}"/>
      </w:docPartPr>
      <w:docPartBody>
        <w:p w:rsidR="00000000" w:rsidRDefault="007564C5">
          <w:pPr>
            <w:pStyle w:val="4829D3A649B3466F8F9619EADB2E33EA"/>
          </w:pPr>
          <w:r w:rsidRPr="00463B95">
            <w:rPr>
              <w:lang w:bidi="es-ES"/>
            </w:rPr>
            <w:t>El primer párrafo de cada capítulo o nueva escena debería empezar con el estilo "</w:t>
          </w:r>
          <w:r w:rsidRPr="00463B95">
            <w:rPr>
              <w:b/>
              <w:lang w:bidi="es-ES"/>
            </w:rPr>
            <w:t>Normal</w:t>
          </w:r>
          <w:r w:rsidRPr="00463B95">
            <w:rPr>
              <w:lang w:bidi="es-ES"/>
            </w:rPr>
            <w:t>."</w:t>
          </w:r>
        </w:p>
      </w:docPartBody>
    </w:docPart>
    <w:docPart>
      <w:docPartPr>
        <w:name w:val="B80D2912D77946B4B89C3F6B9938639B"/>
        <w:category>
          <w:name w:val="General"/>
          <w:gallery w:val="placeholder"/>
        </w:category>
        <w:types>
          <w:type w:val="bbPlcHdr"/>
        </w:types>
        <w:behaviors>
          <w:behavior w:val="content"/>
        </w:behaviors>
        <w:guid w:val="{F6E690D7-21A7-4B5F-A8B7-B79F9211C95D}"/>
      </w:docPartPr>
      <w:docPartBody>
        <w:p w:rsidR="00000000" w:rsidRDefault="007564C5">
          <w:pPr>
            <w:pStyle w:val="B80D2912D77946B4B89C3F6B9938639B"/>
          </w:pPr>
          <w:r w:rsidRPr="00463B95">
            <w:rPr>
              <w:lang w:bidi="es-ES"/>
            </w:rPr>
            <w:t>[Segundo párrafo de la nueva escena.]</w:t>
          </w:r>
        </w:p>
      </w:docPartBody>
    </w:docPart>
    <w:docPart>
      <w:docPartPr>
        <w:name w:val="6F43C3AB0AC3447EB9637B499056986D"/>
        <w:category>
          <w:name w:val="General"/>
          <w:gallery w:val="placeholder"/>
        </w:category>
        <w:types>
          <w:type w:val="bbPlcHdr"/>
        </w:types>
        <w:behaviors>
          <w:behavior w:val="content"/>
        </w:behaviors>
        <w:guid w:val="{DA8E616E-CE12-4FB4-9783-322BC75425DB}"/>
      </w:docPartPr>
      <w:docPartBody>
        <w:p w:rsidR="003D6734" w:rsidRPr="00463B95" w:rsidRDefault="007564C5" w:rsidP="00463B95">
          <w:pPr>
            <w:pStyle w:val="TipText"/>
            <w:ind w:firstLine="720"/>
          </w:pPr>
          <w:r w:rsidRPr="00463B95">
            <w:rPr>
              <w:lang w:bidi="es-ES"/>
            </w:rPr>
            <w:t>Recuerde que todos los nuevos párrafos, así como los diálogos, deben tener sangría. Estos también usarán el estilo denominado "</w:t>
          </w:r>
          <w:r w:rsidRPr="00463B95">
            <w:rPr>
              <w:b/>
              <w:lang w:bidi="es-ES"/>
            </w:rPr>
            <w:t>Sangría Normal</w:t>
          </w:r>
          <w:r w:rsidRPr="00463B95">
            <w:rPr>
              <w:lang w:bidi="es-ES"/>
            </w:rPr>
            <w:t xml:space="preserve">". </w:t>
          </w:r>
        </w:p>
        <w:p w:rsidR="00000000" w:rsidRDefault="007564C5">
          <w:pPr>
            <w:pStyle w:val="6F43C3AB0AC3447EB9637B499056986D"/>
          </w:pPr>
          <w:r w:rsidRPr="00463B95">
            <w:rPr>
              <w:lang w:bidi="es-ES"/>
            </w:rPr>
            <w:t xml:space="preserve">Como la </w:t>
          </w:r>
          <w:r w:rsidRPr="00463B95">
            <w:rPr>
              <w:lang w:bidi="es-ES"/>
            </w:rPr>
            <w:t>novela tienen varios capítulos, asegúrese de dejar suficiente motivación al final de cada capítulo para que el lector siga con el siguiente.</w:t>
          </w:r>
        </w:p>
      </w:docPartBody>
    </w:docPart>
    <w:docPart>
      <w:docPartPr>
        <w:name w:val="4A6187CD3B274178A92F9CC908CF8347"/>
        <w:category>
          <w:name w:val="General"/>
          <w:gallery w:val="placeholder"/>
        </w:category>
        <w:types>
          <w:type w:val="bbPlcHdr"/>
        </w:types>
        <w:behaviors>
          <w:behavior w:val="content"/>
        </w:behaviors>
        <w:guid w:val="{063584EF-295E-4BE9-98B1-29BBAFCA871C}"/>
      </w:docPartPr>
      <w:docPartBody>
        <w:p w:rsidR="00000000" w:rsidRDefault="007564C5">
          <w:pPr>
            <w:pStyle w:val="4A6187CD3B274178A92F9CC908CF8347"/>
          </w:pPr>
          <w:r w:rsidRPr="00463B95">
            <w:rPr>
              <w:lang w:bidi="es-ES"/>
            </w:rPr>
            <w:t>[Tercer párrafo de la nueva escena.</w:t>
          </w:r>
          <w:r w:rsidRPr="00463B95">
            <w:rPr>
              <w:lang w:bidi="es-ES"/>
            </w:rPr>
            <w:t>]</w:t>
          </w:r>
        </w:p>
      </w:docPartBody>
    </w:docPart>
    <w:docPart>
      <w:docPartPr>
        <w:name w:val="0E11DB74DDC04FCD9C90332ED7861365"/>
        <w:category>
          <w:name w:val="General"/>
          <w:gallery w:val="placeholder"/>
        </w:category>
        <w:types>
          <w:type w:val="bbPlcHdr"/>
        </w:types>
        <w:behaviors>
          <w:behavior w:val="content"/>
        </w:behaviors>
        <w:guid w:val="{E523FCB3-C17A-4B72-8E84-6463A70688B3}"/>
      </w:docPartPr>
      <w:docPartBody>
        <w:p w:rsidR="00000000" w:rsidRDefault="007564C5">
          <w:pPr>
            <w:pStyle w:val="0E11DB74DDC04FCD9C90332ED7861365"/>
          </w:pPr>
          <w:r w:rsidRPr="00B55FEF">
            <w:rPr>
              <w:rStyle w:val="Textodelmarcadordeposicin"/>
              <w:lang w:bidi="es-ES"/>
            </w:rPr>
            <w:t>[Capítulo 2]</w:t>
          </w:r>
        </w:p>
      </w:docPartBody>
    </w:docPart>
    <w:docPart>
      <w:docPartPr>
        <w:name w:val="2F973358D85F4F1E94CC4126C74FBCD5"/>
        <w:category>
          <w:name w:val="General"/>
          <w:gallery w:val="placeholder"/>
        </w:category>
        <w:types>
          <w:type w:val="bbPlcHdr"/>
        </w:types>
        <w:behaviors>
          <w:behavior w:val="content"/>
        </w:behaviors>
        <w:guid w:val="{FC4AF83C-89FA-47F0-954C-3D85157A6F2C}"/>
      </w:docPartPr>
      <w:docPartBody>
        <w:p w:rsidR="00000000" w:rsidRDefault="007564C5">
          <w:pPr>
            <w:pStyle w:val="2F973358D85F4F1E94CC4126C74FBCD5"/>
          </w:pPr>
          <w:r w:rsidRPr="00B55FEF">
            <w:rPr>
              <w:rStyle w:val="Textodelmarcadordeposicin"/>
              <w:lang w:bidi="es-ES"/>
            </w:rPr>
            <w:t>[</w:t>
          </w:r>
          <w:r w:rsidRPr="00B55FEF">
            <w:rPr>
              <w:lang w:bidi="es-ES"/>
            </w:rPr>
            <w:t>Escriba el título del capítulo aquí]</w:t>
          </w:r>
        </w:p>
      </w:docPartBody>
    </w:docPart>
    <w:docPart>
      <w:docPartPr>
        <w:name w:val="6C8ABCFF5BB24113B74D993B6C48F4F0"/>
        <w:category>
          <w:name w:val="General"/>
          <w:gallery w:val="placeholder"/>
        </w:category>
        <w:types>
          <w:type w:val="bbPlcHdr"/>
        </w:types>
        <w:behaviors>
          <w:behavior w:val="content"/>
        </w:behaviors>
        <w:guid w:val="{6F8D8E42-5913-46CC-807F-FB472C4B94A2}"/>
      </w:docPartPr>
      <w:docPartBody>
        <w:p w:rsidR="00000000" w:rsidRDefault="007564C5">
          <w:pPr>
            <w:pStyle w:val="6C8ABCFF5BB24113B74D993B6C48F4F0"/>
          </w:pPr>
          <w:r>
            <w:rPr>
              <w:lang w:bidi="es-ES"/>
            </w:rPr>
            <w:t>[</w:t>
          </w:r>
          <w:r w:rsidRPr="00B55FEF">
            <w:rPr>
              <w:rStyle w:val="Textodelmarcadordeposicin"/>
              <w:lang w:bidi="es-ES"/>
            </w:rPr>
            <w:t>Este es un ejemplo de subtítulo.]</w:t>
          </w:r>
        </w:p>
      </w:docPartBody>
    </w:docPart>
    <w:docPart>
      <w:docPartPr>
        <w:name w:val="D502943FB13742B385A7FD56B7804BAD"/>
        <w:category>
          <w:name w:val="General"/>
          <w:gallery w:val="placeholder"/>
        </w:category>
        <w:types>
          <w:type w:val="bbPlcHdr"/>
        </w:types>
        <w:behaviors>
          <w:behavior w:val="content"/>
        </w:behaviors>
        <w:guid w:val="{11BE7023-6DB4-4277-905F-16372870B14F}"/>
      </w:docPartPr>
      <w:docPartBody>
        <w:p w:rsidR="00000000" w:rsidRDefault="007564C5">
          <w:pPr>
            <w:pStyle w:val="D502943FB13742B385A7FD56B7804BAD"/>
          </w:pPr>
          <w:r w:rsidRPr="00DA2E5D">
            <w:rPr>
              <w:lang w:bidi="es-ES"/>
            </w:rPr>
            <w:t>Al usar un subtítulo, asegúrese de usar al menos dos.</w:t>
          </w:r>
        </w:p>
      </w:docPartBody>
    </w:docPart>
    <w:docPart>
      <w:docPartPr>
        <w:name w:val="440DEA10C657482ABD4DA459FEAF46EB"/>
        <w:category>
          <w:name w:val="General"/>
          <w:gallery w:val="placeholder"/>
        </w:category>
        <w:types>
          <w:type w:val="bbPlcHdr"/>
        </w:types>
        <w:behaviors>
          <w:behavior w:val="content"/>
        </w:behaviors>
        <w:guid w:val="{264D927E-A533-437C-8A04-B259CDC21EDB}"/>
      </w:docPartPr>
      <w:docPartBody>
        <w:p w:rsidR="00000000" w:rsidRDefault="007564C5">
          <w:pPr>
            <w:pStyle w:val="440DEA10C657482ABD4DA459FEAF46EB"/>
          </w:pPr>
          <w:r w:rsidRPr="00463B95">
            <w:rPr>
              <w:lang w:bidi="es-ES"/>
            </w:rPr>
            <w:t>[Párrafo de apertura]</w:t>
          </w:r>
        </w:p>
      </w:docPartBody>
    </w:docPart>
    <w:docPart>
      <w:docPartPr>
        <w:name w:val="52208B4FAA0142B5BEEEEFAE831C50B6"/>
        <w:category>
          <w:name w:val="General"/>
          <w:gallery w:val="placeholder"/>
        </w:category>
        <w:types>
          <w:type w:val="bbPlcHdr"/>
        </w:types>
        <w:behaviors>
          <w:behavior w:val="content"/>
        </w:behaviors>
        <w:guid w:val="{5345099C-5989-4DC8-9256-D9D4F1F29D0B}"/>
      </w:docPartPr>
      <w:docPartBody>
        <w:p w:rsidR="00000000" w:rsidRDefault="007564C5">
          <w:pPr>
            <w:pStyle w:val="52208B4FAA0142B5BEEEEFAE831C50B6"/>
          </w:pPr>
          <w:r w:rsidRPr="00463B95">
            <w:rPr>
              <w:lang w:bidi="es-ES"/>
            </w:rPr>
            <w:t>[Cuerpo de párrafo siguiente]</w:t>
          </w:r>
        </w:p>
      </w:docPartBody>
    </w:docPart>
    <w:docPart>
      <w:docPartPr>
        <w:name w:val="870A97D475EB45CAA176579A1D5C3664"/>
        <w:category>
          <w:name w:val="General"/>
          <w:gallery w:val="placeholder"/>
        </w:category>
        <w:types>
          <w:type w:val="bbPlcHdr"/>
        </w:types>
        <w:behaviors>
          <w:behavior w:val="content"/>
        </w:behaviors>
        <w:guid w:val="{FCC81351-2CC0-45C0-B519-EFE5D14868F1}"/>
      </w:docPartPr>
      <w:docPartBody>
        <w:p w:rsidR="00000000" w:rsidRDefault="007564C5">
          <w:pPr>
            <w:pStyle w:val="870A97D475EB45CAA176579A1D5C3664"/>
          </w:pPr>
          <w:r w:rsidRPr="00463B95">
            <w:rPr>
              <w:lang w:bidi="es-ES"/>
            </w:rPr>
            <w:t>[Cuerpo de párrafo siguiente]</w:t>
          </w:r>
        </w:p>
      </w:docPartBody>
    </w:docPart>
    <w:docPart>
      <w:docPartPr>
        <w:name w:val="DE0A27B548214376B4EE8F21DC6AD7E4"/>
        <w:category>
          <w:name w:val="General"/>
          <w:gallery w:val="placeholder"/>
        </w:category>
        <w:types>
          <w:type w:val="bbPlcHdr"/>
        </w:types>
        <w:behaviors>
          <w:behavior w:val="content"/>
        </w:behaviors>
        <w:guid w:val="{C487BB90-5A52-470B-A737-B2C9148C2DE5}"/>
      </w:docPartPr>
      <w:docPartBody>
        <w:p w:rsidR="00000000" w:rsidRDefault="007564C5">
          <w:pPr>
            <w:pStyle w:val="DE0A27B548214376B4EE8F21DC6AD7E4"/>
          </w:pPr>
          <w:r>
            <w:rPr>
              <w:lang w:bidi="es-ES"/>
            </w:rPr>
            <w:t>[</w:t>
          </w:r>
          <w:r w:rsidRPr="00B55FEF">
            <w:rPr>
              <w:rStyle w:val="Textodelmarcadordeposicin"/>
              <w:lang w:bidi="es-ES"/>
            </w:rPr>
            <w:t>Este es un ejemplo de subtítulo.]</w:t>
          </w:r>
        </w:p>
      </w:docPartBody>
    </w:docPart>
    <w:docPart>
      <w:docPartPr>
        <w:name w:val="EABF8EA3F7B846B6A1CA64F563C6973F"/>
        <w:category>
          <w:name w:val="General"/>
          <w:gallery w:val="placeholder"/>
        </w:category>
        <w:types>
          <w:type w:val="bbPlcHdr"/>
        </w:types>
        <w:behaviors>
          <w:behavior w:val="content"/>
        </w:behaviors>
        <w:guid w:val="{16FAA8C3-80A9-4974-9389-2D6C4221629E}"/>
      </w:docPartPr>
      <w:docPartBody>
        <w:p w:rsidR="00000000" w:rsidRDefault="007564C5">
          <w:pPr>
            <w:pStyle w:val="EABF8EA3F7B846B6A1CA64F563C6973F"/>
          </w:pPr>
          <w:r w:rsidRPr="00463B95">
            <w:rPr>
              <w:lang w:bidi="es-ES"/>
            </w:rPr>
            <w:t>[Párrafo de apertura]</w:t>
          </w:r>
        </w:p>
      </w:docPartBody>
    </w:docPart>
    <w:docPart>
      <w:docPartPr>
        <w:name w:val="E484681B623E40B6BFD97DE19E0A42E2"/>
        <w:category>
          <w:name w:val="General"/>
          <w:gallery w:val="placeholder"/>
        </w:category>
        <w:types>
          <w:type w:val="bbPlcHdr"/>
        </w:types>
        <w:behaviors>
          <w:behavior w:val="content"/>
        </w:behaviors>
        <w:guid w:val="{5F960FF7-A682-454D-A060-A44CD8C4BCF8}"/>
      </w:docPartPr>
      <w:docPartBody>
        <w:p w:rsidR="00000000" w:rsidRDefault="007564C5">
          <w:pPr>
            <w:pStyle w:val="E484681B623E40B6BFD97DE19E0A42E2"/>
          </w:pPr>
          <w:r w:rsidRPr="00463B95">
            <w:rPr>
              <w:lang w:bidi="es-ES"/>
            </w:rPr>
            <w:t>[Cuerpo de párrafo siguiente]</w:t>
          </w:r>
        </w:p>
      </w:docPartBody>
    </w:docPart>
    <w:docPart>
      <w:docPartPr>
        <w:name w:val="2F8DB77A268F4706B62C0EB8C1135D41"/>
        <w:category>
          <w:name w:val="General"/>
          <w:gallery w:val="placeholder"/>
        </w:category>
        <w:types>
          <w:type w:val="bbPlcHdr"/>
        </w:types>
        <w:behaviors>
          <w:behavior w:val="content"/>
        </w:behaviors>
        <w:guid w:val="{1094497C-1578-4A88-9402-97A0513E8A6A}"/>
      </w:docPartPr>
      <w:docPartBody>
        <w:p w:rsidR="00000000" w:rsidRDefault="007564C5">
          <w:pPr>
            <w:pStyle w:val="2F8DB77A268F4706B62C0EB8C1135D41"/>
          </w:pPr>
          <w:r w:rsidRPr="00463B95">
            <w:rPr>
              <w:lang w:bidi="es-ES"/>
            </w:rPr>
            <w:t>[Cuerpo de párrafo siguiente]</w:t>
          </w:r>
        </w:p>
      </w:docPartBody>
    </w:docPart>
    <w:docPart>
      <w:docPartPr>
        <w:name w:val="84A08F876FAB4C36A33FCE7133A03F74"/>
        <w:category>
          <w:name w:val="General"/>
          <w:gallery w:val="placeholder"/>
        </w:category>
        <w:types>
          <w:type w:val="bbPlcHdr"/>
        </w:types>
        <w:behaviors>
          <w:behavior w:val="content"/>
        </w:behaviors>
        <w:guid w:val="{B17FC7B0-5D27-4D28-8ABC-C896CE9CA4E4}"/>
      </w:docPartPr>
      <w:docPartBody>
        <w:p w:rsidR="00000000" w:rsidRDefault="007564C5">
          <w:pPr>
            <w:pStyle w:val="84A08F876FAB4C36A33FCE7133A03F74"/>
          </w:pPr>
          <w:r w:rsidRPr="00B55FEF">
            <w:rPr>
              <w:rStyle w:val="Textodelmarcadordeposicin"/>
              <w:lang w:bidi="es-ES"/>
            </w:rPr>
            <w:t>[Capítulo 3]</w:t>
          </w:r>
        </w:p>
      </w:docPartBody>
    </w:docPart>
    <w:docPart>
      <w:docPartPr>
        <w:name w:val="6E96B89C1CCA4A47B48FEEBE965CD834"/>
        <w:category>
          <w:name w:val="General"/>
          <w:gallery w:val="placeholder"/>
        </w:category>
        <w:types>
          <w:type w:val="bbPlcHdr"/>
        </w:types>
        <w:behaviors>
          <w:behavior w:val="content"/>
        </w:behaviors>
        <w:guid w:val="{353B2DC6-948A-476A-BBA3-CE35EFEB250A}"/>
      </w:docPartPr>
      <w:docPartBody>
        <w:p w:rsidR="00000000" w:rsidRDefault="007564C5">
          <w:pPr>
            <w:pStyle w:val="6E96B89C1CCA4A47B48FEEBE965CD834"/>
          </w:pPr>
          <w:r w:rsidRPr="00B55FEF">
            <w:rPr>
              <w:lang w:bidi="es-ES"/>
            </w:rPr>
            <w:t>[Escriba el título del capítulo aquí]</w:t>
          </w:r>
        </w:p>
      </w:docPartBody>
    </w:docPart>
    <w:docPart>
      <w:docPartPr>
        <w:name w:val="873D8135AD85470AA6F75549AF164D26"/>
        <w:category>
          <w:name w:val="General"/>
          <w:gallery w:val="placeholder"/>
        </w:category>
        <w:types>
          <w:type w:val="bbPlcHdr"/>
        </w:types>
        <w:behaviors>
          <w:behavior w:val="content"/>
        </w:behaviors>
        <w:guid w:val="{02372ABD-3EBD-48F0-B3CE-B6E3A30D8A6A}"/>
      </w:docPartPr>
      <w:docPartBody>
        <w:p w:rsidR="00000000" w:rsidRDefault="007564C5">
          <w:pPr>
            <w:pStyle w:val="873D8135AD85470AA6F75549AF164D26"/>
          </w:pPr>
          <w:r w:rsidRPr="00463B95">
            <w:rPr>
              <w:lang w:bidi="es-ES"/>
            </w:rPr>
            <w:t>[</w:t>
          </w:r>
          <w:r w:rsidRPr="00463B95">
            <w:rPr>
              <w:lang w:bidi="es-ES"/>
            </w:rPr>
            <w:t>Párrafo de apertura]</w:t>
          </w:r>
        </w:p>
      </w:docPartBody>
    </w:docPart>
    <w:docPart>
      <w:docPartPr>
        <w:name w:val="54D0BBE03DF94BEA8F57D62B946A6031"/>
        <w:category>
          <w:name w:val="General"/>
          <w:gallery w:val="placeholder"/>
        </w:category>
        <w:types>
          <w:type w:val="bbPlcHdr"/>
        </w:types>
        <w:behaviors>
          <w:behavior w:val="content"/>
        </w:behaviors>
        <w:guid w:val="{71FDB380-AB79-4677-AEA8-92998AAF7606}"/>
      </w:docPartPr>
      <w:docPartBody>
        <w:p w:rsidR="00000000" w:rsidRDefault="007564C5">
          <w:pPr>
            <w:pStyle w:val="54D0BBE03DF94BEA8F57D62B946A6031"/>
          </w:pPr>
          <w:r w:rsidRPr="00463B95">
            <w:rPr>
              <w:lang w:bidi="es-ES"/>
            </w:rPr>
            <w:t>[Cuerpo de párrafo siguiente]</w:t>
          </w:r>
        </w:p>
      </w:docPartBody>
    </w:docPart>
    <w:docPart>
      <w:docPartPr>
        <w:name w:val="5F06B91147B44C18A77F9507C0CBB35D"/>
        <w:category>
          <w:name w:val="General"/>
          <w:gallery w:val="placeholder"/>
        </w:category>
        <w:types>
          <w:type w:val="bbPlcHdr"/>
        </w:types>
        <w:behaviors>
          <w:behavior w:val="content"/>
        </w:behaviors>
        <w:guid w:val="{0B5D9A3B-9064-460E-AA46-F9A798DC8AE0}"/>
      </w:docPartPr>
      <w:docPartBody>
        <w:p w:rsidR="00000000" w:rsidRDefault="007564C5">
          <w:pPr>
            <w:pStyle w:val="5F06B91147B44C18A77F9507C0CBB35D"/>
          </w:pPr>
          <w:r w:rsidRPr="00463B95">
            <w:rPr>
              <w:lang w:bidi="es-ES"/>
            </w:rPr>
            <w:t>[Cuerpo de párrafo siguiente]</w:t>
          </w:r>
        </w:p>
      </w:docPartBody>
    </w:docPart>
    <w:docPart>
      <w:docPartPr>
        <w:name w:val="71882A3BB5C44DF39D9AE255E4726633"/>
        <w:category>
          <w:name w:val="General"/>
          <w:gallery w:val="placeholder"/>
        </w:category>
        <w:types>
          <w:type w:val="bbPlcHdr"/>
        </w:types>
        <w:behaviors>
          <w:behavior w:val="content"/>
        </w:behaviors>
        <w:guid w:val="{F912AD64-7DDD-41ED-BF8C-1009FD52C82B}"/>
      </w:docPartPr>
      <w:docPartBody>
        <w:p w:rsidR="00000000" w:rsidRDefault="007564C5">
          <w:pPr>
            <w:pStyle w:val="71882A3BB5C44DF39D9AE255E4726633"/>
          </w:pPr>
          <w:r w:rsidRPr="00463B95">
            <w:rPr>
              <w:lang w:bidi="es-ES"/>
            </w:rPr>
            <w:t xml:space="preserve">[Esta es la última línea de su </w:t>
          </w:r>
          <w:r w:rsidRPr="00463B95">
            <w:rPr>
              <w:lang w:bidi="es-ES"/>
            </w:rPr>
            <w:t>manuscrito]</w:t>
          </w:r>
        </w:p>
      </w:docPartBody>
    </w:docPart>
    <w:docPart>
      <w:docPartPr>
        <w:name w:val="7437883467384184B4E242B19187501C"/>
        <w:category>
          <w:name w:val="General"/>
          <w:gallery w:val="placeholder"/>
        </w:category>
        <w:types>
          <w:type w:val="bbPlcHdr"/>
        </w:types>
        <w:behaviors>
          <w:behavior w:val="content"/>
        </w:behaviors>
        <w:guid w:val="{722F76D3-7502-41DC-AD21-1BB05F5F59E9}"/>
      </w:docPartPr>
      <w:docPartBody>
        <w:p w:rsidR="00000000" w:rsidRDefault="007564C5">
          <w:pPr>
            <w:pStyle w:val="7437883467384184B4E242B19187501C"/>
          </w:pPr>
          <w:r w:rsidRPr="00463B95">
            <w:rPr>
              <w:lang w:bidi="es-ES"/>
            </w:rPr>
            <w:t>Esto indica el final del manuscrito y le seguirá una línea en blanco con doble espaciado después de la última línea de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PingFang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CE"/>
    <w:rsid w:val="007564C5"/>
    <w:rsid w:val="00B020C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DA1999E3F245268CE3C78E869FFD80">
    <w:name w:val="15DA1999E3F245268CE3C78E869FFD80"/>
  </w:style>
  <w:style w:type="paragraph" w:customStyle="1" w:styleId="49724FD1A7F54494BACC41C557FD7311">
    <w:name w:val="49724FD1A7F54494BACC41C557FD7311"/>
  </w:style>
  <w:style w:type="paragraph" w:customStyle="1" w:styleId="TipText">
    <w:name w:val="Tip Text"/>
    <w:basedOn w:val="Normal"/>
    <w:qFormat/>
    <w:pPr>
      <w:spacing w:line="252" w:lineRule="auto"/>
    </w:pPr>
    <w:rPr>
      <w:rFonts w:ascii="Calibri" w:eastAsia="Times New Roman" w:hAnsi="Calibri" w:cs="Times New Roman"/>
      <w:color w:val="3465A4"/>
      <w:sz w:val="24"/>
      <w:szCs w:val="24"/>
      <w:lang w:val="es-ES" w:eastAsia="en-US"/>
    </w:rPr>
  </w:style>
  <w:style w:type="paragraph" w:customStyle="1" w:styleId="TipTextBullet">
    <w:name w:val="Tip Text Bullet"/>
    <w:basedOn w:val="Normal"/>
    <w:qFormat/>
    <w:pPr>
      <w:numPr>
        <w:numId w:val="1"/>
      </w:numPr>
      <w:spacing w:after="120" w:line="252" w:lineRule="auto"/>
    </w:pPr>
    <w:rPr>
      <w:rFonts w:ascii="Calibri" w:eastAsia="Times New Roman" w:hAnsi="Calibri" w:cs="Times New Roman"/>
      <w:color w:val="3465A4"/>
      <w:sz w:val="24"/>
      <w:szCs w:val="24"/>
      <w:lang w:val="es-ES" w:eastAsia="en-US"/>
    </w:rPr>
  </w:style>
  <w:style w:type="paragraph" w:customStyle="1" w:styleId="641CACEE913B44F28222B01D537D3190">
    <w:name w:val="641CACEE913B44F28222B01D537D3190"/>
  </w:style>
  <w:style w:type="paragraph" w:customStyle="1" w:styleId="28FB5A1012A04B3AA38C3088CC9B4538">
    <w:name w:val="28FB5A1012A04B3AA38C3088CC9B4538"/>
  </w:style>
  <w:style w:type="paragraph" w:styleId="Ttulo">
    <w:name w:val="Title"/>
    <w:basedOn w:val="Normal"/>
    <w:next w:val="Normal"/>
    <w:link w:val="TtuloCar"/>
    <w:uiPriority w:val="10"/>
    <w:qFormat/>
    <w:pPr>
      <w:spacing w:before="1800" w:after="0" w:line="480" w:lineRule="auto"/>
      <w:jc w:val="center"/>
    </w:pPr>
    <w:rPr>
      <w:rFonts w:ascii="Times New Roman" w:eastAsia="Times New Roman" w:hAnsi="Times New Roman" w:cs="Times New Roman"/>
      <w:caps/>
      <w:sz w:val="24"/>
      <w:szCs w:val="24"/>
      <w:lang w:val="es-ES" w:eastAsia="en-US"/>
    </w:rPr>
  </w:style>
  <w:style w:type="character" w:customStyle="1" w:styleId="TtuloCar">
    <w:name w:val="Título Car"/>
    <w:basedOn w:val="Fuentedeprrafopredeter"/>
    <w:link w:val="Ttulo"/>
    <w:uiPriority w:val="10"/>
    <w:rPr>
      <w:rFonts w:ascii="Times New Roman" w:eastAsia="Times New Roman" w:hAnsi="Times New Roman" w:cs="Times New Roman"/>
      <w:caps/>
      <w:sz w:val="24"/>
      <w:szCs w:val="24"/>
      <w:lang w:val="es-ES" w:eastAsia="en-US"/>
    </w:rPr>
  </w:style>
  <w:style w:type="paragraph" w:customStyle="1" w:styleId="AFAB26981FCB4955897D1030199C0892">
    <w:name w:val="AFAB26981FCB4955897D1030199C0892"/>
  </w:style>
  <w:style w:type="paragraph" w:customStyle="1" w:styleId="1C300183F70748DEAD993A4293168BDD">
    <w:name w:val="1C300183F70748DEAD993A4293168BDD"/>
  </w:style>
  <w:style w:type="paragraph" w:customStyle="1" w:styleId="B4DD4A7FE0E845D08F6DE8CC119D05AF">
    <w:name w:val="B4DD4A7FE0E845D08F6DE8CC119D05AF"/>
  </w:style>
  <w:style w:type="paragraph" w:customStyle="1" w:styleId="E5879379638949EF8E5DAB4430D70332">
    <w:name w:val="E5879379638949EF8E5DAB4430D70332"/>
  </w:style>
  <w:style w:type="paragraph" w:customStyle="1" w:styleId="1592BE5F0D7D453C8F01FBBB2FC091F8">
    <w:name w:val="1592BE5F0D7D453C8F01FBBB2FC091F8"/>
  </w:style>
  <w:style w:type="paragraph" w:customStyle="1" w:styleId="300143C1AF9E40AA8E4E516C78019515">
    <w:name w:val="300143C1AF9E40AA8E4E516C78019515"/>
  </w:style>
  <w:style w:type="paragraph" w:customStyle="1" w:styleId="337AABE5236A49BE917AD78ADA92A941">
    <w:name w:val="337AABE5236A49BE917AD78ADA92A941"/>
  </w:style>
  <w:style w:type="paragraph" w:customStyle="1" w:styleId="6CE953855D53483CAD4C77660B464608">
    <w:name w:val="6CE953855D53483CAD4C77660B464608"/>
  </w:style>
  <w:style w:type="paragraph" w:customStyle="1" w:styleId="74E56F58147F4C26AE739D9AEE092876">
    <w:name w:val="74E56F58147F4C26AE739D9AEE092876"/>
  </w:style>
  <w:style w:type="paragraph" w:customStyle="1" w:styleId="5AD218D1A6DA4B0E9B4E5EFCA5CEFE34">
    <w:name w:val="5AD218D1A6DA4B0E9B4E5EFCA5CEFE34"/>
  </w:style>
  <w:style w:type="paragraph" w:customStyle="1" w:styleId="E884250DD0284C97918017B65B4E1C6B">
    <w:name w:val="E884250DD0284C97918017B65B4E1C6B"/>
  </w:style>
  <w:style w:type="paragraph" w:customStyle="1" w:styleId="B863F3D3CF0C4FB89BA5763D1A02FA28">
    <w:name w:val="B863F3D3CF0C4FB89BA5763D1A02FA28"/>
  </w:style>
  <w:style w:type="paragraph" w:customStyle="1" w:styleId="3AA3AD1F8CBE4A6EA9CAC6433232B043">
    <w:name w:val="3AA3AD1F8CBE4A6EA9CAC6433232B043"/>
  </w:style>
  <w:style w:type="paragraph" w:customStyle="1" w:styleId="0B64D656F1154C8D9A1D25FF59E53162">
    <w:name w:val="0B64D656F1154C8D9A1D25FF59E53162"/>
  </w:style>
  <w:style w:type="paragraph" w:customStyle="1" w:styleId="3542D010FDEE418A8AE76B0B66BC5DF8">
    <w:name w:val="3542D010FDEE418A8AE76B0B66BC5DF8"/>
  </w:style>
  <w:style w:type="paragraph" w:customStyle="1" w:styleId="B3CE60CABC8D48F4BD3A3054A2E6F620">
    <w:name w:val="B3CE60CABC8D48F4BD3A3054A2E6F620"/>
  </w:style>
  <w:style w:type="character" w:styleId="Textodelmarcadordeposicin">
    <w:name w:val="Placeholder Text"/>
    <w:basedOn w:val="Fuentedeprrafopredeter"/>
    <w:uiPriority w:val="99"/>
    <w:semiHidden/>
    <w:rPr>
      <w:color w:val="808080"/>
    </w:rPr>
  </w:style>
  <w:style w:type="paragraph" w:customStyle="1" w:styleId="11EA25C245AC478DBFF3696564DF3279">
    <w:name w:val="11EA25C245AC478DBFF3696564DF3279"/>
  </w:style>
  <w:style w:type="paragraph" w:customStyle="1" w:styleId="72520D549B5341488CF2929ECEF7DEE5">
    <w:name w:val="72520D549B5341488CF2929ECEF7DEE5"/>
  </w:style>
  <w:style w:type="paragraph" w:customStyle="1" w:styleId="960554E0A0A642358937F822E86B5E05">
    <w:name w:val="960554E0A0A642358937F822E86B5E05"/>
  </w:style>
  <w:style w:type="paragraph" w:customStyle="1" w:styleId="167D4C1DF0634EF28711D1A0FB2066B5">
    <w:name w:val="167D4C1DF0634EF28711D1A0FB2066B5"/>
  </w:style>
  <w:style w:type="paragraph" w:customStyle="1" w:styleId="4829D3A649B3466F8F9619EADB2E33EA">
    <w:name w:val="4829D3A649B3466F8F9619EADB2E33EA"/>
  </w:style>
  <w:style w:type="paragraph" w:customStyle="1" w:styleId="B80D2912D77946B4B89C3F6B9938639B">
    <w:name w:val="B80D2912D77946B4B89C3F6B9938639B"/>
  </w:style>
  <w:style w:type="paragraph" w:customStyle="1" w:styleId="6F43C3AB0AC3447EB9637B499056986D">
    <w:name w:val="6F43C3AB0AC3447EB9637B499056986D"/>
  </w:style>
  <w:style w:type="paragraph" w:customStyle="1" w:styleId="4A6187CD3B274178A92F9CC908CF8347">
    <w:name w:val="4A6187CD3B274178A92F9CC908CF8347"/>
  </w:style>
  <w:style w:type="paragraph" w:customStyle="1" w:styleId="0E11DB74DDC04FCD9C90332ED7861365">
    <w:name w:val="0E11DB74DDC04FCD9C90332ED7861365"/>
  </w:style>
  <w:style w:type="paragraph" w:customStyle="1" w:styleId="2F973358D85F4F1E94CC4126C74FBCD5">
    <w:name w:val="2F973358D85F4F1E94CC4126C74FBCD5"/>
  </w:style>
  <w:style w:type="paragraph" w:customStyle="1" w:styleId="6C8ABCFF5BB24113B74D993B6C48F4F0">
    <w:name w:val="6C8ABCFF5BB24113B74D993B6C48F4F0"/>
  </w:style>
  <w:style w:type="paragraph" w:customStyle="1" w:styleId="D502943FB13742B385A7FD56B7804BAD">
    <w:name w:val="D502943FB13742B385A7FD56B7804BAD"/>
  </w:style>
  <w:style w:type="paragraph" w:customStyle="1" w:styleId="440DEA10C657482ABD4DA459FEAF46EB">
    <w:name w:val="440DEA10C657482ABD4DA459FEAF46EB"/>
  </w:style>
  <w:style w:type="paragraph" w:customStyle="1" w:styleId="52208B4FAA0142B5BEEEEFAE831C50B6">
    <w:name w:val="52208B4FAA0142B5BEEEEFAE831C50B6"/>
  </w:style>
  <w:style w:type="paragraph" w:customStyle="1" w:styleId="870A97D475EB45CAA176579A1D5C3664">
    <w:name w:val="870A97D475EB45CAA176579A1D5C3664"/>
  </w:style>
  <w:style w:type="paragraph" w:customStyle="1" w:styleId="DE0A27B548214376B4EE8F21DC6AD7E4">
    <w:name w:val="DE0A27B548214376B4EE8F21DC6AD7E4"/>
  </w:style>
  <w:style w:type="paragraph" w:customStyle="1" w:styleId="EABF8EA3F7B846B6A1CA64F563C6973F">
    <w:name w:val="EABF8EA3F7B846B6A1CA64F563C6973F"/>
  </w:style>
  <w:style w:type="paragraph" w:customStyle="1" w:styleId="E484681B623E40B6BFD97DE19E0A42E2">
    <w:name w:val="E484681B623E40B6BFD97DE19E0A42E2"/>
  </w:style>
  <w:style w:type="paragraph" w:customStyle="1" w:styleId="2F8DB77A268F4706B62C0EB8C1135D41">
    <w:name w:val="2F8DB77A268F4706B62C0EB8C1135D41"/>
  </w:style>
  <w:style w:type="paragraph" w:customStyle="1" w:styleId="84A08F876FAB4C36A33FCE7133A03F74">
    <w:name w:val="84A08F876FAB4C36A33FCE7133A03F74"/>
  </w:style>
  <w:style w:type="paragraph" w:customStyle="1" w:styleId="6E96B89C1CCA4A47B48FEEBE965CD834">
    <w:name w:val="6E96B89C1CCA4A47B48FEEBE965CD834"/>
  </w:style>
  <w:style w:type="paragraph" w:customStyle="1" w:styleId="873D8135AD85470AA6F75549AF164D26">
    <w:name w:val="873D8135AD85470AA6F75549AF164D26"/>
  </w:style>
  <w:style w:type="paragraph" w:customStyle="1" w:styleId="54D0BBE03DF94BEA8F57D62B946A6031">
    <w:name w:val="54D0BBE03DF94BEA8F57D62B946A6031"/>
  </w:style>
  <w:style w:type="paragraph" w:customStyle="1" w:styleId="5F06B91147B44C18A77F9507C0CBB35D">
    <w:name w:val="5F06B91147B44C18A77F9507C0CBB35D"/>
  </w:style>
  <w:style w:type="paragraph" w:customStyle="1" w:styleId="71882A3BB5C44DF39D9AE255E4726633">
    <w:name w:val="71882A3BB5C44DF39D9AE255E4726633"/>
  </w:style>
  <w:style w:type="paragraph" w:customStyle="1" w:styleId="7437883467384184B4E242B19187501C">
    <w:name w:val="7437883467384184B4E242B1918750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3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616C8F-5C34-4DD2-A481-F06B436428E9}">
  <ds:schemaRefs>
    <ds:schemaRef ds:uri="http://schemas.openxmlformats.org/officeDocument/2006/bibliography"/>
  </ds:schemaRefs>
</ds:datastoreItem>
</file>

<file path=customXml/itemProps2.xml><?xml version="1.0" encoding="utf-8"?>
<ds:datastoreItem xmlns:ds="http://schemas.openxmlformats.org/officeDocument/2006/customXml" ds:itemID="{E6552464-893A-425A-8032-62515E2DC7A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2CBC7CB-651F-4D2A-9793-EF5A58C9F04D}">
  <ds:schemaRefs>
    <ds:schemaRef ds:uri="http://schemas.microsoft.com/sharepoint/v3/contenttype/forms"/>
  </ds:schemaRefs>
</ds:datastoreItem>
</file>

<file path=customXml/itemProps4.xml><?xml version="1.0" encoding="utf-8"?>
<ds:datastoreItem xmlns:ds="http://schemas.openxmlformats.org/officeDocument/2006/customXml" ds:itemID="{F2E9CB32-F810-4088-9C4F-09DCE8306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Escribir una novela</Template>
  <TotalTime>0</TotalTime>
  <Pages>1</Pages>
  <Words>970</Words>
  <Characters>5337</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Sinaluisa Tobar</dc:subject>
  <dc:creator/>
  <cp:keywords/>
  <cp:lastModifiedBy/>
  <cp:revision>1</cp:revision>
  <dcterms:created xsi:type="dcterms:W3CDTF">2022-12-04T17:59:00Z</dcterms:created>
  <dcterms:modified xsi:type="dcterms:W3CDTF">2022-12-04T18:46:00Z</dcterms:modified>
  <cp:contentStatus>Anderson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